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83D" w:rsidRPr="0081434F" w:rsidRDefault="00BD583D" w:rsidP="0081434F">
      <w:pPr>
        <w:jc w:val="center"/>
        <w:rPr>
          <w:b/>
          <w:sz w:val="48"/>
          <w:szCs w:val="48"/>
        </w:rPr>
      </w:pPr>
      <w:r w:rsidRPr="0081434F">
        <w:rPr>
          <w:b/>
          <w:sz w:val="48"/>
          <w:szCs w:val="48"/>
        </w:rPr>
        <w:t>201</w:t>
      </w:r>
      <w:r>
        <w:rPr>
          <w:b/>
          <w:sz w:val="48"/>
          <w:szCs w:val="48"/>
        </w:rPr>
        <w:t>7</w:t>
      </w:r>
      <w:r>
        <w:rPr>
          <w:rFonts w:hint="eastAsia"/>
          <w:b/>
          <w:sz w:val="48"/>
          <w:szCs w:val="48"/>
        </w:rPr>
        <w:t>级数据库系统</w:t>
      </w:r>
      <w:r w:rsidRPr="0081434F">
        <w:rPr>
          <w:rFonts w:hint="eastAsia"/>
          <w:b/>
          <w:sz w:val="48"/>
          <w:szCs w:val="48"/>
        </w:rPr>
        <w:t>助教工作安排</w:t>
      </w:r>
    </w:p>
    <w:p w:rsidR="00BD583D" w:rsidRPr="00E9722D" w:rsidRDefault="00BD583D" w:rsidP="00455926">
      <w:pPr>
        <w:pStyle w:val="Heading1"/>
        <w:numPr>
          <w:ilvl w:val="0"/>
          <w:numId w:val="10"/>
        </w:numPr>
      </w:pPr>
      <w:r w:rsidRPr="00E9722D">
        <w:rPr>
          <w:rFonts w:hint="eastAsia"/>
        </w:rPr>
        <w:t>各助教的联系方式</w:t>
      </w:r>
    </w:p>
    <w:p w:rsidR="00BD583D" w:rsidRPr="0081434F" w:rsidRDefault="00BD583D" w:rsidP="000F18B6">
      <w:pPr>
        <w:rPr>
          <w:rFonts w:ascii="宋体"/>
          <w:sz w:val="24"/>
        </w:rPr>
      </w:pPr>
      <w:r w:rsidRPr="0081434F">
        <w:rPr>
          <w:rFonts w:ascii="宋体" w:hAnsi="宋体" w:hint="eastAsia"/>
          <w:sz w:val="24"/>
        </w:rPr>
        <w:t>陆伟</w:t>
      </w:r>
      <w:r>
        <w:rPr>
          <w:rFonts w:ascii="宋体" w:hAnsi="宋体"/>
          <w:sz w:val="24"/>
        </w:rPr>
        <w:t xml:space="preserve">      15389003466</w:t>
      </w:r>
      <w:r w:rsidRPr="0081434F">
        <w:rPr>
          <w:rFonts w:ascii="宋体" w:hAnsi="宋体"/>
          <w:sz w:val="24"/>
        </w:rPr>
        <w:t xml:space="preserve">    </w:t>
      </w:r>
      <w:r w:rsidRPr="00C151D7">
        <w:rPr>
          <w:rFonts w:ascii="宋体" w:hAnsi="宋体"/>
          <w:sz w:val="24"/>
        </w:rPr>
        <w:t>luweinpu@nwpu.edu.cn</w:t>
      </w:r>
    </w:p>
    <w:p w:rsidR="00BD583D" w:rsidRPr="0081434F" w:rsidRDefault="00BD583D" w:rsidP="000F18B6">
      <w:pPr>
        <w:rPr>
          <w:rFonts w:ascii="宋体"/>
          <w:sz w:val="24"/>
        </w:rPr>
      </w:pPr>
      <w:r w:rsidRPr="0081434F">
        <w:rPr>
          <w:rFonts w:ascii="宋体" w:hAnsi="宋体" w:hint="eastAsia"/>
          <w:sz w:val="24"/>
        </w:rPr>
        <w:t>李勇</w:t>
      </w:r>
      <w:r w:rsidRPr="0081434F">
        <w:rPr>
          <w:rFonts w:ascii="宋体" w:hAnsi="宋体"/>
          <w:sz w:val="24"/>
        </w:rPr>
        <w:t xml:space="preserve">      13571878909    </w:t>
      </w:r>
      <w:r w:rsidRPr="00C151D7">
        <w:rPr>
          <w:rFonts w:ascii="宋体" w:hAnsi="宋体"/>
          <w:sz w:val="24"/>
        </w:rPr>
        <w:t>liyong@nwpu.edu.cn</w:t>
      </w:r>
    </w:p>
    <w:p w:rsidR="00BD583D" w:rsidRPr="0013297B" w:rsidRDefault="00BD583D" w:rsidP="0013297B">
      <w:pPr>
        <w:rPr>
          <w:rFonts w:ascii="宋体"/>
          <w:sz w:val="24"/>
        </w:rPr>
      </w:pPr>
      <w:r w:rsidRPr="0013297B">
        <w:rPr>
          <w:rFonts w:ascii="宋体" w:hAnsi="宋体" w:hint="eastAsia"/>
          <w:sz w:val="24"/>
        </w:rPr>
        <w:t>刘慧珠</w:t>
      </w:r>
      <w:r>
        <w:rPr>
          <w:rFonts w:ascii="宋体" w:hAnsi="宋体"/>
          <w:sz w:val="24"/>
        </w:rPr>
        <w:t xml:space="preserve">   </w:t>
      </w:r>
      <w:r w:rsidRPr="0013297B">
        <w:rPr>
          <w:rFonts w:ascii="宋体" w:hAnsi="宋体"/>
          <w:sz w:val="24"/>
        </w:rPr>
        <w:t xml:space="preserve"> 15235176231</w:t>
      </w:r>
      <w:r>
        <w:rPr>
          <w:rFonts w:ascii="宋体" w:hAnsi="宋体"/>
          <w:sz w:val="24"/>
        </w:rPr>
        <w:t xml:space="preserve">    </w:t>
      </w:r>
      <w:r w:rsidRPr="00FB3025">
        <w:rPr>
          <w:rFonts w:ascii="宋体" w:hAnsi="宋体"/>
          <w:sz w:val="24"/>
        </w:rPr>
        <w:t>1164061096@qq.com</w:t>
      </w:r>
    </w:p>
    <w:p w:rsidR="00BD583D" w:rsidRPr="0013297B" w:rsidRDefault="00BD583D" w:rsidP="0013297B">
      <w:pPr>
        <w:rPr>
          <w:rFonts w:ascii="宋体"/>
          <w:sz w:val="24"/>
        </w:rPr>
      </w:pPr>
      <w:r w:rsidRPr="0013297B">
        <w:rPr>
          <w:rFonts w:ascii="宋体" w:hAnsi="宋体" w:hint="eastAsia"/>
          <w:sz w:val="24"/>
        </w:rPr>
        <w:t>雍二柯</w:t>
      </w:r>
      <w:r w:rsidRPr="0013297B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 w:rsidRPr="0013297B">
        <w:rPr>
          <w:rFonts w:ascii="宋体" w:hAnsi="宋体"/>
          <w:sz w:val="24"/>
        </w:rPr>
        <w:t xml:space="preserve"> 15929800655</w:t>
      </w:r>
      <w:r>
        <w:rPr>
          <w:rFonts w:ascii="宋体" w:hAnsi="宋体"/>
          <w:sz w:val="24"/>
        </w:rPr>
        <w:t xml:space="preserve">    </w:t>
      </w:r>
      <w:r w:rsidRPr="00B57892">
        <w:rPr>
          <w:rFonts w:ascii="宋体" w:hAnsi="宋体"/>
          <w:sz w:val="24"/>
        </w:rPr>
        <w:t>yongerke@mail.nwpu.edu.cn</w:t>
      </w:r>
    </w:p>
    <w:p w:rsidR="00BD583D" w:rsidRPr="0013297B" w:rsidRDefault="00BD583D" w:rsidP="0013297B">
      <w:pPr>
        <w:rPr>
          <w:rFonts w:ascii="宋体"/>
          <w:sz w:val="24"/>
        </w:rPr>
      </w:pPr>
      <w:r w:rsidRPr="0013297B">
        <w:rPr>
          <w:rFonts w:ascii="宋体" w:hAnsi="宋体" w:hint="eastAsia"/>
          <w:sz w:val="24"/>
        </w:rPr>
        <w:t>胡丹</w:t>
      </w:r>
      <w:r>
        <w:rPr>
          <w:rFonts w:ascii="宋体" w:hAnsi="宋体"/>
          <w:sz w:val="24"/>
        </w:rPr>
        <w:t xml:space="preserve">     </w:t>
      </w:r>
      <w:r w:rsidRPr="0013297B">
        <w:rPr>
          <w:rFonts w:ascii="宋体" w:hAnsi="宋体"/>
          <w:sz w:val="24"/>
        </w:rPr>
        <w:t xml:space="preserve"> 15991687192</w:t>
      </w:r>
      <w:r>
        <w:rPr>
          <w:rFonts w:ascii="宋体" w:hAnsi="宋体"/>
          <w:sz w:val="24"/>
        </w:rPr>
        <w:t xml:space="preserve">    </w:t>
      </w:r>
      <w:r w:rsidRPr="00466439">
        <w:rPr>
          <w:rFonts w:ascii="宋体" w:hAnsi="宋体"/>
          <w:sz w:val="24"/>
        </w:rPr>
        <w:t>863296236@qq.com</w:t>
      </w:r>
    </w:p>
    <w:p w:rsidR="00BD583D" w:rsidRPr="0013297B" w:rsidRDefault="00BD583D" w:rsidP="0013297B">
      <w:pPr>
        <w:rPr>
          <w:rFonts w:ascii="宋体"/>
          <w:sz w:val="24"/>
        </w:rPr>
      </w:pPr>
      <w:r w:rsidRPr="0013297B">
        <w:rPr>
          <w:rFonts w:ascii="宋体" w:hAnsi="宋体" w:hint="eastAsia"/>
          <w:sz w:val="24"/>
        </w:rPr>
        <w:t>谭乔煜</w:t>
      </w:r>
      <w:r>
        <w:rPr>
          <w:rFonts w:ascii="宋体" w:hAnsi="宋体"/>
          <w:sz w:val="24"/>
        </w:rPr>
        <w:t xml:space="preserve">   </w:t>
      </w:r>
      <w:r w:rsidRPr="0013297B">
        <w:rPr>
          <w:rFonts w:ascii="宋体" w:hAnsi="宋体"/>
          <w:sz w:val="24"/>
        </w:rPr>
        <w:t xml:space="preserve"> 13517334555</w:t>
      </w:r>
      <w:r>
        <w:rPr>
          <w:rFonts w:ascii="宋体" w:hAnsi="宋体"/>
          <w:sz w:val="24"/>
        </w:rPr>
        <w:t xml:space="preserve">    </w:t>
      </w:r>
      <w:r w:rsidRPr="00466439">
        <w:rPr>
          <w:rFonts w:ascii="宋体" w:hAnsi="宋体"/>
          <w:sz w:val="24"/>
        </w:rPr>
        <w:t>574999443@qq.com</w:t>
      </w:r>
    </w:p>
    <w:p w:rsidR="00BD583D" w:rsidRDefault="00BD583D" w:rsidP="0013297B">
      <w:pPr>
        <w:rPr>
          <w:rFonts w:ascii="宋体"/>
          <w:sz w:val="24"/>
        </w:rPr>
      </w:pPr>
      <w:r w:rsidRPr="0013297B">
        <w:rPr>
          <w:rFonts w:ascii="宋体" w:hAnsi="宋体" w:hint="eastAsia"/>
          <w:sz w:val="24"/>
        </w:rPr>
        <w:t>潘宇杰</w:t>
      </w:r>
      <w:r>
        <w:rPr>
          <w:rFonts w:ascii="宋体" w:hAnsi="宋体"/>
          <w:sz w:val="24"/>
        </w:rPr>
        <w:t xml:space="preserve">   </w:t>
      </w:r>
      <w:r w:rsidRPr="0013297B">
        <w:rPr>
          <w:rFonts w:ascii="宋体" w:hAnsi="宋体"/>
          <w:sz w:val="24"/>
        </w:rPr>
        <w:t xml:space="preserve"> 15250985686</w:t>
      </w:r>
      <w:r>
        <w:rPr>
          <w:rFonts w:ascii="宋体" w:hAnsi="宋体"/>
          <w:sz w:val="24"/>
        </w:rPr>
        <w:t xml:space="preserve">    </w:t>
      </w:r>
      <w:r w:rsidRPr="00B57892">
        <w:rPr>
          <w:rFonts w:ascii="宋体" w:hAnsi="宋体"/>
          <w:sz w:val="24"/>
        </w:rPr>
        <w:t>panyujie@mail.nwpu.edu.cn</w:t>
      </w:r>
    </w:p>
    <w:p w:rsidR="00BD583D" w:rsidRPr="0013297B" w:rsidRDefault="00BD583D" w:rsidP="0013297B">
      <w:pPr>
        <w:rPr>
          <w:rFonts w:ascii="宋体"/>
          <w:sz w:val="24"/>
        </w:rPr>
      </w:pPr>
      <w:r w:rsidRPr="0013297B">
        <w:rPr>
          <w:rFonts w:ascii="宋体" w:hAnsi="宋体" w:hint="eastAsia"/>
          <w:sz w:val="24"/>
        </w:rPr>
        <w:t>胡轩豪</w:t>
      </w:r>
      <w:r>
        <w:rPr>
          <w:rFonts w:ascii="宋体" w:hAnsi="宋体"/>
          <w:sz w:val="24"/>
        </w:rPr>
        <w:t xml:space="preserve">    </w:t>
      </w:r>
      <w:r w:rsidRPr="0013297B">
        <w:rPr>
          <w:rFonts w:ascii="宋体" w:hAnsi="宋体"/>
          <w:sz w:val="24"/>
        </w:rPr>
        <w:t>15929906793</w:t>
      </w:r>
      <w:r>
        <w:rPr>
          <w:rFonts w:ascii="宋体" w:hAnsi="宋体"/>
          <w:sz w:val="24"/>
        </w:rPr>
        <w:t xml:space="preserve">    </w:t>
      </w:r>
      <w:r w:rsidRPr="00FB3025">
        <w:rPr>
          <w:rFonts w:ascii="宋体" w:hAnsi="宋体"/>
          <w:sz w:val="24"/>
        </w:rPr>
        <w:t>huy006@qq.com</w:t>
      </w:r>
    </w:p>
    <w:p w:rsidR="00BD583D" w:rsidRDefault="00BD583D" w:rsidP="0013297B">
      <w:pPr>
        <w:pStyle w:val="Heading1"/>
        <w:numPr>
          <w:ilvl w:val="0"/>
          <w:numId w:val="10"/>
        </w:numPr>
      </w:pPr>
      <w:r>
        <w:rPr>
          <w:rFonts w:hint="eastAsia"/>
        </w:rPr>
        <w:t>上课时间安排</w:t>
      </w:r>
    </w:p>
    <w:p w:rsidR="00BD583D" w:rsidRDefault="00BD583D" w:rsidP="008426EE">
      <w:pPr>
        <w:rPr>
          <w:color w:val="FF0000"/>
          <w:sz w:val="24"/>
        </w:rPr>
      </w:pPr>
      <w:r>
        <w:rPr>
          <w:color w:val="FF0000"/>
          <w:sz w:val="24"/>
        </w:rPr>
        <w:t>5</w:t>
      </w:r>
      <w:r w:rsidRPr="000F18B6">
        <w:rPr>
          <w:color w:val="FF0000"/>
          <w:sz w:val="24"/>
        </w:rPr>
        <w:t>-</w:t>
      </w:r>
      <w:r>
        <w:rPr>
          <w:color w:val="FF0000"/>
          <w:sz w:val="24"/>
        </w:rPr>
        <w:t>12</w:t>
      </w:r>
      <w:r w:rsidRPr="000F18B6">
        <w:rPr>
          <w:rFonts w:hint="eastAsia"/>
          <w:color w:val="FF0000"/>
          <w:sz w:val="24"/>
        </w:rPr>
        <w:t>周</w:t>
      </w:r>
      <w:r w:rsidRPr="008426EE">
        <w:rPr>
          <w:rFonts w:hint="eastAsia"/>
          <w:color w:val="FF0000"/>
          <w:sz w:val="24"/>
        </w:rPr>
        <w:t>周</w:t>
      </w:r>
      <w:r>
        <w:rPr>
          <w:rFonts w:hint="eastAsia"/>
          <w:color w:val="FF0000"/>
          <w:sz w:val="24"/>
        </w:rPr>
        <w:t>六</w:t>
      </w:r>
      <w:r>
        <w:rPr>
          <w:color w:val="FF0000"/>
          <w:sz w:val="24"/>
        </w:rPr>
        <w:t>7</w:t>
      </w:r>
      <w:r w:rsidRPr="008426EE">
        <w:rPr>
          <w:color w:val="FF0000"/>
          <w:sz w:val="24"/>
        </w:rPr>
        <w:t>-</w:t>
      </w:r>
      <w:r>
        <w:rPr>
          <w:color w:val="FF0000"/>
          <w:sz w:val="24"/>
        </w:rPr>
        <w:t>10</w:t>
      </w:r>
      <w:r w:rsidRPr="008426EE">
        <w:rPr>
          <w:rFonts w:hint="eastAsia"/>
          <w:color w:val="FF0000"/>
          <w:sz w:val="24"/>
        </w:rPr>
        <w:t>节</w:t>
      </w:r>
      <w:r w:rsidRPr="000F18B6">
        <w:rPr>
          <w:color w:val="FF0000"/>
          <w:sz w:val="24"/>
        </w:rPr>
        <w:t>(</w:t>
      </w:r>
      <w:r>
        <w:rPr>
          <w:color w:val="FF0000"/>
          <w:sz w:val="24"/>
        </w:rPr>
        <w:t>14:00</w:t>
      </w:r>
      <w:r w:rsidRPr="000F18B6">
        <w:rPr>
          <w:color w:val="FF0000"/>
          <w:sz w:val="24"/>
        </w:rPr>
        <w:t>---</w:t>
      </w:r>
      <w:r>
        <w:rPr>
          <w:color w:val="FF0000"/>
          <w:sz w:val="24"/>
        </w:rPr>
        <w:t>18</w:t>
      </w:r>
      <w:r w:rsidRPr="000C15CE">
        <w:rPr>
          <w:color w:val="FF0000"/>
          <w:sz w:val="24"/>
        </w:rPr>
        <w:t>:</w:t>
      </w:r>
      <w:r>
        <w:rPr>
          <w:color w:val="FF0000"/>
          <w:sz w:val="24"/>
        </w:rPr>
        <w:t>0</w:t>
      </w:r>
      <w:r w:rsidRPr="000C15CE">
        <w:rPr>
          <w:color w:val="FF0000"/>
          <w:sz w:val="24"/>
        </w:rPr>
        <w:t>0</w:t>
      </w:r>
      <w:r w:rsidRPr="000F18B6">
        <w:rPr>
          <w:color w:val="FF0000"/>
          <w:sz w:val="24"/>
        </w:rPr>
        <w:t>)</w:t>
      </w:r>
    </w:p>
    <w:p w:rsidR="00BD583D" w:rsidRPr="00B542B7" w:rsidRDefault="00BD583D" w:rsidP="008426EE">
      <w:pPr>
        <w:rPr>
          <w:color w:val="FF0000"/>
          <w:sz w:val="24"/>
        </w:rPr>
      </w:pPr>
      <w:r w:rsidRPr="00324B96">
        <w:rPr>
          <w:color w:val="FF0000"/>
          <w:sz w:val="24"/>
        </w:rPr>
        <w:t>U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m"/>
        </w:smartTagPr>
        <w:r w:rsidRPr="00324B96">
          <w:rPr>
            <w:color w:val="FF0000"/>
            <w:sz w:val="24"/>
          </w:rPr>
          <w:t>14M</w:t>
        </w:r>
      </w:smartTag>
      <w:r w:rsidRPr="00324B96">
        <w:rPr>
          <w:color w:val="FF0000"/>
          <w:sz w:val="24"/>
        </w:rPr>
        <w:t>31072.0</w:t>
      </w:r>
      <w:r>
        <w:rPr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课堂</w:t>
      </w:r>
      <w:r w:rsidRPr="008426EE">
        <w:rPr>
          <w:color w:val="FF0000"/>
          <w:sz w:val="24"/>
        </w:rPr>
        <w:t xml:space="preserve"> </w:t>
      </w:r>
      <w:r w:rsidRPr="000F18B6">
        <w:rPr>
          <w:rFonts w:hint="eastAsia"/>
          <w:color w:val="FF0000"/>
          <w:sz w:val="24"/>
        </w:rPr>
        <w:t>长安校区</w:t>
      </w:r>
      <w:r w:rsidRPr="008426EE">
        <w:rPr>
          <w:rFonts w:hint="eastAsia"/>
          <w:color w:val="FF0000"/>
          <w:sz w:val="24"/>
        </w:rPr>
        <w:t>实验大楼</w:t>
      </w:r>
      <w:r>
        <w:rPr>
          <w:color w:val="FF0000"/>
          <w:sz w:val="24"/>
        </w:rPr>
        <w:t>B107</w:t>
      </w:r>
      <w:r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86</w:t>
      </w:r>
      <w:r>
        <w:rPr>
          <w:rFonts w:hint="eastAsia"/>
          <w:color w:val="FF0000"/>
          <w:sz w:val="24"/>
        </w:rPr>
        <w:t>人）</w:t>
      </w:r>
      <w:r w:rsidRPr="008426EE">
        <w:rPr>
          <w:color w:val="FF0000"/>
          <w:sz w:val="24"/>
        </w:rPr>
        <w:t xml:space="preserve"> </w:t>
      </w:r>
      <w:r w:rsidRPr="00B542B7">
        <w:rPr>
          <w:color w:val="FF0000"/>
          <w:sz w:val="24"/>
        </w:rPr>
        <w:t xml:space="preserve"> </w:t>
      </w:r>
      <w:r w:rsidRPr="0081434F">
        <w:rPr>
          <w:rFonts w:ascii="宋体" w:hAnsi="宋体" w:hint="eastAsia"/>
          <w:sz w:val="24"/>
        </w:rPr>
        <w:t>陆伟</w:t>
      </w:r>
      <w:r>
        <w:rPr>
          <w:rFonts w:ascii="宋体" w:hAnsi="宋体"/>
          <w:sz w:val="24"/>
        </w:rPr>
        <w:t xml:space="preserve"> </w:t>
      </w:r>
      <w:r w:rsidRPr="0013297B">
        <w:rPr>
          <w:rFonts w:ascii="宋体" w:hAnsi="宋体" w:hint="eastAsia"/>
          <w:sz w:val="24"/>
        </w:rPr>
        <w:t>刘慧珠</w:t>
      </w:r>
      <w:r>
        <w:rPr>
          <w:rFonts w:ascii="宋体" w:hAnsi="宋体"/>
          <w:sz w:val="24"/>
        </w:rPr>
        <w:t xml:space="preserve"> </w:t>
      </w:r>
      <w:r w:rsidRPr="0013297B">
        <w:rPr>
          <w:rFonts w:ascii="宋体" w:hAnsi="宋体" w:hint="eastAsia"/>
          <w:sz w:val="24"/>
        </w:rPr>
        <w:t>雍二柯</w:t>
      </w:r>
    </w:p>
    <w:p w:rsidR="00BD583D" w:rsidRPr="00B542B7" w:rsidRDefault="00BD583D" w:rsidP="008426EE">
      <w:pPr>
        <w:rPr>
          <w:color w:val="FF0000"/>
          <w:sz w:val="24"/>
        </w:rPr>
      </w:pPr>
      <w:r w:rsidRPr="00324B96">
        <w:rPr>
          <w:color w:val="FF0000"/>
          <w:sz w:val="24"/>
        </w:rPr>
        <w:t>U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m"/>
        </w:smartTagPr>
        <w:r w:rsidRPr="00324B96">
          <w:rPr>
            <w:color w:val="FF0000"/>
            <w:sz w:val="24"/>
          </w:rPr>
          <w:t>14M</w:t>
        </w:r>
      </w:smartTag>
      <w:r w:rsidRPr="00324B96">
        <w:rPr>
          <w:color w:val="FF0000"/>
          <w:sz w:val="24"/>
        </w:rPr>
        <w:t>31072.0</w:t>
      </w:r>
      <w:r>
        <w:rPr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课堂</w:t>
      </w:r>
      <w:r>
        <w:rPr>
          <w:color w:val="FF0000"/>
          <w:sz w:val="24"/>
        </w:rPr>
        <w:t xml:space="preserve"> </w:t>
      </w:r>
      <w:r w:rsidRPr="00B542B7">
        <w:rPr>
          <w:rFonts w:hint="eastAsia"/>
          <w:color w:val="FF0000"/>
          <w:sz w:val="24"/>
        </w:rPr>
        <w:t>长安校区实验大楼</w:t>
      </w:r>
      <w:r w:rsidRPr="00B542B7">
        <w:rPr>
          <w:color w:val="FF0000"/>
          <w:sz w:val="24"/>
        </w:rPr>
        <w:t>B</w:t>
      </w:r>
      <w:r>
        <w:rPr>
          <w:color w:val="FF0000"/>
          <w:sz w:val="24"/>
        </w:rPr>
        <w:t>110</w:t>
      </w:r>
      <w:r w:rsidRPr="00B542B7"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64</w:t>
      </w:r>
      <w:r w:rsidRPr="00B542B7">
        <w:rPr>
          <w:rFonts w:hint="eastAsia"/>
          <w:color w:val="FF0000"/>
          <w:sz w:val="24"/>
        </w:rPr>
        <w:t>人）</w:t>
      </w:r>
      <w:r w:rsidRPr="00B542B7">
        <w:rPr>
          <w:color w:val="FF0000"/>
          <w:sz w:val="24"/>
        </w:rPr>
        <w:t xml:space="preserve">  </w:t>
      </w:r>
      <w:r w:rsidRPr="0013297B">
        <w:rPr>
          <w:rFonts w:ascii="宋体" w:hAnsi="宋体" w:hint="eastAsia"/>
          <w:sz w:val="24"/>
        </w:rPr>
        <w:t>胡轩豪</w:t>
      </w:r>
      <w:r>
        <w:rPr>
          <w:rFonts w:ascii="宋体" w:hAnsi="宋体"/>
          <w:sz w:val="24"/>
        </w:rPr>
        <w:t xml:space="preserve"> </w:t>
      </w:r>
      <w:r w:rsidRPr="0013297B">
        <w:rPr>
          <w:rFonts w:ascii="宋体" w:hAnsi="宋体" w:hint="eastAsia"/>
          <w:sz w:val="24"/>
        </w:rPr>
        <w:t>潘宇杰</w:t>
      </w:r>
      <w:r>
        <w:rPr>
          <w:rFonts w:ascii="宋体" w:hAnsi="宋体"/>
          <w:sz w:val="24"/>
        </w:rPr>
        <w:t xml:space="preserve"> </w:t>
      </w:r>
    </w:p>
    <w:p w:rsidR="00BD583D" w:rsidRPr="00B542B7" w:rsidRDefault="00BD583D" w:rsidP="008426EE">
      <w:pPr>
        <w:rPr>
          <w:color w:val="FF0000"/>
          <w:sz w:val="24"/>
        </w:rPr>
      </w:pPr>
      <w:r w:rsidRPr="00324B96">
        <w:rPr>
          <w:color w:val="FF0000"/>
          <w:sz w:val="24"/>
        </w:rPr>
        <w:t>U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m"/>
        </w:smartTagPr>
        <w:r w:rsidRPr="00324B96">
          <w:rPr>
            <w:color w:val="FF0000"/>
            <w:sz w:val="24"/>
          </w:rPr>
          <w:t>14M</w:t>
        </w:r>
      </w:smartTag>
      <w:r w:rsidRPr="00324B96">
        <w:rPr>
          <w:color w:val="FF0000"/>
          <w:sz w:val="24"/>
        </w:rPr>
        <w:t>31072.03</w:t>
      </w:r>
      <w:r>
        <w:rPr>
          <w:rFonts w:hint="eastAsia"/>
          <w:color w:val="FF0000"/>
          <w:sz w:val="24"/>
        </w:rPr>
        <w:t>课堂</w:t>
      </w:r>
      <w:r>
        <w:rPr>
          <w:color w:val="FF0000"/>
          <w:sz w:val="24"/>
        </w:rPr>
        <w:t xml:space="preserve"> </w:t>
      </w:r>
      <w:r w:rsidRPr="00B542B7">
        <w:rPr>
          <w:rFonts w:hint="eastAsia"/>
          <w:color w:val="FF0000"/>
          <w:sz w:val="24"/>
        </w:rPr>
        <w:t>安校区实验大楼</w:t>
      </w:r>
      <w:r w:rsidRPr="00B542B7">
        <w:rPr>
          <w:color w:val="FF0000"/>
          <w:sz w:val="24"/>
        </w:rPr>
        <w:t>B</w:t>
      </w:r>
      <w:r>
        <w:rPr>
          <w:color w:val="FF0000"/>
          <w:sz w:val="24"/>
        </w:rPr>
        <w:t>309-1</w:t>
      </w:r>
      <w:r w:rsidRPr="00B542B7"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99</w:t>
      </w:r>
      <w:r w:rsidRPr="00B542B7">
        <w:rPr>
          <w:rFonts w:hint="eastAsia"/>
          <w:color w:val="FF0000"/>
          <w:sz w:val="24"/>
        </w:rPr>
        <w:t>人）</w:t>
      </w:r>
      <w:r w:rsidRPr="00B542B7">
        <w:rPr>
          <w:color w:val="FF0000"/>
          <w:sz w:val="24"/>
        </w:rPr>
        <w:t xml:space="preserve">  </w:t>
      </w:r>
      <w:r w:rsidRPr="0081434F">
        <w:rPr>
          <w:rFonts w:ascii="宋体" w:hAnsi="宋体" w:hint="eastAsia"/>
          <w:sz w:val="24"/>
        </w:rPr>
        <w:t>李勇</w:t>
      </w:r>
      <w:r>
        <w:rPr>
          <w:rFonts w:ascii="宋体" w:hAnsi="宋体"/>
          <w:sz w:val="24"/>
        </w:rPr>
        <w:t xml:space="preserve"> </w:t>
      </w:r>
      <w:r w:rsidRPr="0013297B">
        <w:rPr>
          <w:rFonts w:ascii="宋体" w:hAnsi="宋体" w:hint="eastAsia"/>
          <w:sz w:val="24"/>
        </w:rPr>
        <w:t>谭乔煜</w:t>
      </w:r>
      <w:r>
        <w:rPr>
          <w:rFonts w:ascii="宋体" w:hAnsi="宋体"/>
          <w:sz w:val="24"/>
        </w:rPr>
        <w:t xml:space="preserve"> </w:t>
      </w:r>
      <w:r w:rsidRPr="0013297B">
        <w:rPr>
          <w:rFonts w:ascii="宋体" w:hAnsi="宋体" w:hint="eastAsia"/>
          <w:sz w:val="24"/>
        </w:rPr>
        <w:t>胡丹</w:t>
      </w:r>
    </w:p>
    <w:p w:rsidR="00BD583D" w:rsidRDefault="00BD583D" w:rsidP="000F18B6">
      <w:pPr>
        <w:rPr>
          <w:color w:val="FF0000"/>
          <w:sz w:val="24"/>
        </w:rPr>
      </w:pPr>
    </w:p>
    <w:p w:rsidR="00BD583D" w:rsidRPr="000F18B6" w:rsidRDefault="00BD583D" w:rsidP="000F18B6">
      <w:pPr>
        <w:rPr>
          <w:color w:val="FF0000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2"/>
        <w:gridCol w:w="1753"/>
        <w:gridCol w:w="494"/>
        <w:gridCol w:w="4002"/>
        <w:gridCol w:w="1147"/>
        <w:gridCol w:w="674"/>
      </w:tblGrid>
      <w:tr w:rsidR="00BD583D" w:rsidTr="00704508">
        <w:trPr>
          <w:trHeight w:val="455"/>
          <w:jc w:val="center"/>
        </w:trPr>
        <w:tc>
          <w:tcPr>
            <w:tcW w:w="452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 w:rsidRPr="004B071B">
              <w:rPr>
                <w:rFonts w:hint="eastAsia"/>
                <w:szCs w:val="21"/>
              </w:rPr>
              <w:t>序号</w:t>
            </w:r>
          </w:p>
        </w:tc>
        <w:tc>
          <w:tcPr>
            <w:tcW w:w="1753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周次</w:t>
            </w:r>
          </w:p>
        </w:tc>
        <w:tc>
          <w:tcPr>
            <w:tcW w:w="494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 w:rsidRPr="004B071B">
              <w:rPr>
                <w:rFonts w:hint="eastAsia"/>
                <w:szCs w:val="21"/>
              </w:rPr>
              <w:t>学时</w:t>
            </w:r>
          </w:p>
        </w:tc>
        <w:tc>
          <w:tcPr>
            <w:tcW w:w="4002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 w:rsidRPr="004B071B">
              <w:rPr>
                <w:rFonts w:hint="eastAsia"/>
                <w:szCs w:val="21"/>
              </w:rPr>
              <w:t>实验内容</w:t>
            </w:r>
          </w:p>
        </w:tc>
        <w:tc>
          <w:tcPr>
            <w:tcW w:w="1147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 w:rsidRPr="004B071B">
              <w:rPr>
                <w:rFonts w:hint="eastAsia"/>
                <w:szCs w:val="21"/>
              </w:rPr>
              <w:t>实验类型</w:t>
            </w:r>
          </w:p>
        </w:tc>
        <w:tc>
          <w:tcPr>
            <w:tcW w:w="674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 w:rsidRPr="004B071B">
              <w:rPr>
                <w:rFonts w:hint="eastAsia"/>
                <w:szCs w:val="21"/>
              </w:rPr>
              <w:t>备注</w:t>
            </w:r>
          </w:p>
        </w:tc>
      </w:tr>
      <w:tr w:rsidR="00BD583D" w:rsidTr="00704508">
        <w:trPr>
          <w:trHeight w:val="640"/>
          <w:jc w:val="center"/>
        </w:trPr>
        <w:tc>
          <w:tcPr>
            <w:tcW w:w="452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 w:rsidRPr="004B071B">
              <w:rPr>
                <w:szCs w:val="21"/>
              </w:rPr>
              <w:t>1</w:t>
            </w:r>
          </w:p>
        </w:tc>
        <w:tc>
          <w:tcPr>
            <w:tcW w:w="1753" w:type="dxa"/>
          </w:tcPr>
          <w:p w:rsidR="00BD583D" w:rsidRPr="004B071B" w:rsidRDefault="00BD583D" w:rsidP="008C381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494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4002" w:type="dxa"/>
          </w:tcPr>
          <w:p w:rsidR="00BD583D" w:rsidRDefault="00BD583D" w:rsidP="00BD583D">
            <w:pPr>
              <w:ind w:leftChars="-2" w:left="31680"/>
              <w:rPr>
                <w:rFonts w:hAnsi="宋体"/>
                <w:color w:val="0000FF"/>
                <w:szCs w:val="21"/>
              </w:rPr>
            </w:pPr>
            <w:r>
              <w:rPr>
                <w:szCs w:val="21"/>
              </w:rPr>
              <w:t>1</w:t>
            </w:r>
            <w:r w:rsidRPr="004B071B">
              <w:rPr>
                <w:rFonts w:hint="eastAsia"/>
                <w:szCs w:val="21"/>
              </w:rPr>
              <w:t>）</w:t>
            </w:r>
            <w:r w:rsidRPr="00D87BFD">
              <w:rPr>
                <w:rFonts w:hAnsi="宋体" w:hint="eastAsia"/>
                <w:color w:val="0000FF"/>
                <w:szCs w:val="21"/>
              </w:rPr>
              <w:t>讲解</w:t>
            </w:r>
            <w:r w:rsidRPr="00D87BFD">
              <w:rPr>
                <w:rFonts w:hAnsi="宋体"/>
                <w:color w:val="0000FF"/>
                <w:szCs w:val="21"/>
              </w:rPr>
              <w:t>PostgreSQL</w:t>
            </w:r>
            <w:r w:rsidRPr="00D87BFD">
              <w:rPr>
                <w:rFonts w:hAnsi="宋体" w:hint="eastAsia"/>
                <w:color w:val="0000FF"/>
                <w:szCs w:val="21"/>
              </w:rPr>
              <w:t>的使用</w:t>
            </w:r>
          </w:p>
          <w:p w:rsidR="00BD583D" w:rsidRDefault="00BD583D" w:rsidP="00BD583D">
            <w:pPr>
              <w:ind w:leftChars="-2" w:left="3168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>Exercise1 SQL</w:t>
            </w:r>
            <w:r>
              <w:rPr>
                <w:rFonts w:hint="eastAsia"/>
                <w:szCs w:val="21"/>
              </w:rPr>
              <w:t>综合练习（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课时）</w:t>
            </w:r>
          </w:p>
          <w:p w:rsidR="00BD583D" w:rsidRPr="008E3939" w:rsidRDefault="00BD583D" w:rsidP="00BD583D">
            <w:pPr>
              <w:ind w:leftChars="-2" w:left="3168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Pr="001F5720">
              <w:rPr>
                <w:rFonts w:hint="eastAsia"/>
                <w:color w:val="FF0000"/>
                <w:szCs w:val="21"/>
              </w:rPr>
              <w:t>教师考核学生</w:t>
            </w:r>
            <w:r w:rsidRPr="001F5720">
              <w:rPr>
                <w:color w:val="FF0000"/>
                <w:szCs w:val="21"/>
              </w:rPr>
              <w:t>SQL</w:t>
            </w:r>
            <w:r>
              <w:rPr>
                <w:rFonts w:hint="eastAsia"/>
                <w:color w:val="FF0000"/>
                <w:szCs w:val="21"/>
              </w:rPr>
              <w:t>，当堂评分</w:t>
            </w:r>
          </w:p>
        </w:tc>
        <w:tc>
          <w:tcPr>
            <w:tcW w:w="1147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 w:rsidRPr="004B071B">
              <w:rPr>
                <w:rFonts w:hint="eastAsia"/>
                <w:szCs w:val="21"/>
              </w:rPr>
              <w:t>基础型</w:t>
            </w:r>
          </w:p>
        </w:tc>
        <w:tc>
          <w:tcPr>
            <w:tcW w:w="674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</w:p>
        </w:tc>
      </w:tr>
      <w:tr w:rsidR="00BD583D" w:rsidTr="00704508">
        <w:trPr>
          <w:trHeight w:val="273"/>
          <w:jc w:val="center"/>
        </w:trPr>
        <w:tc>
          <w:tcPr>
            <w:tcW w:w="452" w:type="dxa"/>
            <w:vAlign w:val="center"/>
          </w:tcPr>
          <w:p w:rsidR="00BD583D" w:rsidRDefault="00BD583D" w:rsidP="007045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753" w:type="dxa"/>
          </w:tcPr>
          <w:p w:rsidR="00BD583D" w:rsidRPr="004B071B" w:rsidRDefault="00BD583D" w:rsidP="00523B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494" w:type="dxa"/>
            <w:vAlign w:val="center"/>
          </w:tcPr>
          <w:p w:rsidR="00BD583D" w:rsidRPr="004B071B" w:rsidRDefault="00BD583D" w:rsidP="007217E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4002" w:type="dxa"/>
          </w:tcPr>
          <w:p w:rsidR="00BD583D" w:rsidRPr="0022723F" w:rsidRDefault="00BD583D" w:rsidP="0022723F">
            <w:pPr>
              <w:ind w:left="-4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>Exercise1 SQL</w:t>
            </w:r>
            <w:r>
              <w:rPr>
                <w:rFonts w:hint="eastAsia"/>
                <w:szCs w:val="21"/>
              </w:rPr>
              <w:t>综合练习（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课时）</w:t>
            </w:r>
          </w:p>
          <w:p w:rsidR="00BD583D" w:rsidRPr="004B071B" w:rsidRDefault="00BD583D" w:rsidP="0022723F">
            <w:pPr>
              <w:ind w:left="-5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Pr="001F5720">
              <w:rPr>
                <w:rFonts w:hint="eastAsia"/>
                <w:color w:val="FF0000"/>
                <w:szCs w:val="21"/>
              </w:rPr>
              <w:t>教师考核学生</w:t>
            </w:r>
            <w:r w:rsidRPr="001F5720">
              <w:rPr>
                <w:color w:val="FF0000"/>
                <w:szCs w:val="21"/>
              </w:rPr>
              <w:t>SQL</w:t>
            </w:r>
            <w:r>
              <w:rPr>
                <w:rFonts w:hint="eastAsia"/>
                <w:color w:val="FF0000"/>
                <w:szCs w:val="21"/>
              </w:rPr>
              <w:t>，当堂评分</w:t>
            </w:r>
          </w:p>
        </w:tc>
        <w:tc>
          <w:tcPr>
            <w:tcW w:w="1147" w:type="dxa"/>
            <w:vAlign w:val="center"/>
          </w:tcPr>
          <w:p w:rsidR="00BD583D" w:rsidRPr="004B071B" w:rsidRDefault="00BD583D" w:rsidP="007217E7">
            <w:pPr>
              <w:jc w:val="center"/>
              <w:rPr>
                <w:szCs w:val="21"/>
              </w:rPr>
            </w:pPr>
            <w:r w:rsidRPr="004B071B">
              <w:rPr>
                <w:rFonts w:hint="eastAsia"/>
                <w:szCs w:val="21"/>
              </w:rPr>
              <w:t>基础型</w:t>
            </w:r>
          </w:p>
        </w:tc>
        <w:tc>
          <w:tcPr>
            <w:tcW w:w="674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</w:p>
        </w:tc>
      </w:tr>
      <w:tr w:rsidR="00BD583D" w:rsidTr="00704508">
        <w:trPr>
          <w:trHeight w:val="273"/>
          <w:jc w:val="center"/>
        </w:trPr>
        <w:tc>
          <w:tcPr>
            <w:tcW w:w="452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753" w:type="dxa"/>
          </w:tcPr>
          <w:p w:rsidR="00BD583D" w:rsidRPr="004B071B" w:rsidRDefault="00BD583D" w:rsidP="00523B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494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4002" w:type="dxa"/>
          </w:tcPr>
          <w:p w:rsidR="00BD583D" w:rsidRDefault="00BD583D" w:rsidP="008E3939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Pr="00C32983">
              <w:rPr>
                <w:rFonts w:hint="eastAsia"/>
                <w:szCs w:val="21"/>
              </w:rPr>
              <w:t>）</w:t>
            </w:r>
            <w:r w:rsidRPr="00C32983">
              <w:rPr>
                <w:szCs w:val="21"/>
              </w:rPr>
              <w:t>Exercise5 ER Models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课时）</w:t>
            </w:r>
          </w:p>
          <w:p w:rsidR="00BD583D" w:rsidRPr="004B071B" w:rsidRDefault="00BD583D" w:rsidP="009162F9">
            <w:pPr>
              <w:ind w:left="-4"/>
              <w:rPr>
                <w:szCs w:val="21"/>
              </w:rPr>
            </w:pPr>
            <w:r>
              <w:rPr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）机试一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课时）</w:t>
            </w:r>
          </w:p>
        </w:tc>
        <w:tc>
          <w:tcPr>
            <w:tcW w:w="1147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 w:rsidRPr="004B071B">
              <w:rPr>
                <w:rFonts w:hint="eastAsia"/>
                <w:szCs w:val="21"/>
              </w:rPr>
              <w:t>基础型</w:t>
            </w:r>
          </w:p>
        </w:tc>
        <w:tc>
          <w:tcPr>
            <w:tcW w:w="674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</w:p>
        </w:tc>
      </w:tr>
      <w:tr w:rsidR="00BD583D" w:rsidTr="00704508">
        <w:trPr>
          <w:trHeight w:val="275"/>
          <w:jc w:val="center"/>
        </w:trPr>
        <w:tc>
          <w:tcPr>
            <w:tcW w:w="452" w:type="dxa"/>
            <w:vAlign w:val="center"/>
          </w:tcPr>
          <w:p w:rsidR="00BD583D" w:rsidRDefault="00BD583D" w:rsidP="007045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53" w:type="dxa"/>
          </w:tcPr>
          <w:p w:rsidR="00BD583D" w:rsidRPr="004B071B" w:rsidRDefault="00BD583D" w:rsidP="00523B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494" w:type="dxa"/>
            <w:vAlign w:val="center"/>
          </w:tcPr>
          <w:p w:rsidR="00BD583D" w:rsidRPr="004B071B" w:rsidRDefault="00BD583D" w:rsidP="007217E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4002" w:type="dxa"/>
          </w:tcPr>
          <w:p w:rsidR="00BD583D" w:rsidRDefault="00BD583D" w:rsidP="007217E7">
            <w:pPr>
              <w:ind w:left="-5"/>
              <w:rPr>
                <w:szCs w:val="21"/>
              </w:rPr>
            </w:pPr>
            <w:r>
              <w:rPr>
                <w:szCs w:val="21"/>
              </w:rPr>
              <w:t>1</w:t>
            </w:r>
            <w:r w:rsidRPr="00C32983">
              <w:rPr>
                <w:rFonts w:hint="eastAsia"/>
                <w:szCs w:val="21"/>
              </w:rPr>
              <w:t>）</w:t>
            </w:r>
            <w:r w:rsidRPr="00C32983">
              <w:rPr>
                <w:szCs w:val="21"/>
              </w:rPr>
              <w:t>Exercise5 ER Models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课时）</w:t>
            </w:r>
          </w:p>
          <w:p w:rsidR="00BD583D" w:rsidRPr="00C32983" w:rsidRDefault="00BD583D" w:rsidP="0022723F">
            <w:pPr>
              <w:ind w:left="-5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Exercise6 </w:t>
            </w:r>
            <w:r w:rsidRPr="00A17B32">
              <w:rPr>
                <w:szCs w:val="21"/>
              </w:rPr>
              <w:t>Normalization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课时）</w:t>
            </w:r>
          </w:p>
        </w:tc>
        <w:tc>
          <w:tcPr>
            <w:tcW w:w="1147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综合型</w:t>
            </w:r>
          </w:p>
        </w:tc>
        <w:tc>
          <w:tcPr>
            <w:tcW w:w="674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</w:p>
        </w:tc>
      </w:tr>
      <w:tr w:rsidR="00BD583D" w:rsidTr="00704508">
        <w:trPr>
          <w:trHeight w:val="275"/>
          <w:jc w:val="center"/>
        </w:trPr>
        <w:tc>
          <w:tcPr>
            <w:tcW w:w="452" w:type="dxa"/>
            <w:vAlign w:val="center"/>
          </w:tcPr>
          <w:p w:rsidR="00BD583D" w:rsidRDefault="00BD583D" w:rsidP="007045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753" w:type="dxa"/>
          </w:tcPr>
          <w:p w:rsidR="00BD583D" w:rsidRPr="004B071B" w:rsidRDefault="00BD583D" w:rsidP="00523B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周课下完成</w:t>
            </w:r>
          </w:p>
        </w:tc>
        <w:tc>
          <w:tcPr>
            <w:tcW w:w="494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4002" w:type="dxa"/>
          </w:tcPr>
          <w:p w:rsidR="00BD583D" w:rsidRDefault="00BD583D" w:rsidP="0022723F">
            <w:pPr>
              <w:ind w:left="-5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 xml:space="preserve">Exercise6 </w:t>
            </w:r>
            <w:r w:rsidRPr="00A17B32">
              <w:rPr>
                <w:szCs w:val="21"/>
              </w:rPr>
              <w:t>Normalization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课时）</w:t>
            </w:r>
          </w:p>
          <w:p w:rsidR="00BD583D" w:rsidRPr="00C32983" w:rsidRDefault="00BD583D" w:rsidP="00BD583D">
            <w:pPr>
              <w:ind w:leftChars="-2" w:left="31680"/>
              <w:rPr>
                <w:szCs w:val="21"/>
              </w:rPr>
            </w:pPr>
            <w:r>
              <w:rPr>
                <w:szCs w:val="21"/>
              </w:rPr>
              <w:t>2</w:t>
            </w:r>
            <w:r w:rsidRPr="00C32983">
              <w:rPr>
                <w:rFonts w:hint="eastAsia"/>
                <w:szCs w:val="21"/>
              </w:rPr>
              <w:t>）实例讲解数据库设计方法</w:t>
            </w:r>
          </w:p>
          <w:p w:rsidR="00BD583D" w:rsidRPr="00C32983" w:rsidRDefault="00BD583D" w:rsidP="0022723F">
            <w:pPr>
              <w:ind w:left="-5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Pr="00C32983">
              <w:rPr>
                <w:szCs w:val="21"/>
              </w:rPr>
              <w:t>Exercise7 ER Mapping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课时）</w:t>
            </w:r>
          </w:p>
        </w:tc>
        <w:tc>
          <w:tcPr>
            <w:tcW w:w="1147" w:type="dxa"/>
            <w:vAlign w:val="center"/>
          </w:tcPr>
          <w:p w:rsidR="00BD583D" w:rsidRPr="004B071B" w:rsidRDefault="00BD583D" w:rsidP="00704508">
            <w:pPr>
              <w:jc w:val="center"/>
              <w:rPr>
                <w:rFonts w:hAnsi="宋体"/>
                <w:szCs w:val="21"/>
              </w:rPr>
            </w:pPr>
            <w:r w:rsidRPr="004B071B">
              <w:rPr>
                <w:rFonts w:hint="eastAsia"/>
                <w:szCs w:val="21"/>
              </w:rPr>
              <w:t>基础型</w:t>
            </w:r>
          </w:p>
        </w:tc>
        <w:tc>
          <w:tcPr>
            <w:tcW w:w="674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</w:p>
        </w:tc>
      </w:tr>
      <w:tr w:rsidR="00BD583D" w:rsidTr="00704508">
        <w:trPr>
          <w:trHeight w:val="197"/>
          <w:jc w:val="center"/>
        </w:trPr>
        <w:tc>
          <w:tcPr>
            <w:tcW w:w="452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753" w:type="dxa"/>
          </w:tcPr>
          <w:p w:rsidR="00BD583D" w:rsidRPr="004B071B" w:rsidRDefault="00BD583D" w:rsidP="00523B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494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4002" w:type="dxa"/>
          </w:tcPr>
          <w:p w:rsidR="00BD583D" w:rsidRDefault="00BD583D" w:rsidP="00BD583D">
            <w:pPr>
              <w:ind w:leftChars="-2" w:left="31680"/>
              <w:rPr>
                <w:szCs w:val="21"/>
              </w:rPr>
            </w:pPr>
            <w:r>
              <w:rPr>
                <w:szCs w:val="21"/>
              </w:rPr>
              <w:t>1</w:t>
            </w:r>
            <w:r w:rsidRPr="00C32983">
              <w:rPr>
                <w:rFonts w:hint="eastAsia"/>
                <w:szCs w:val="21"/>
              </w:rPr>
              <w:t>）</w:t>
            </w:r>
            <w:r w:rsidRPr="00C32983">
              <w:rPr>
                <w:szCs w:val="21"/>
              </w:rPr>
              <w:t>Exercise7 ER Mapping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课时）</w:t>
            </w:r>
          </w:p>
          <w:p w:rsidR="00BD583D" w:rsidRPr="004B071B" w:rsidRDefault="00BD583D" w:rsidP="00BD583D">
            <w:pPr>
              <w:ind w:leftChars="-2" w:left="3168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Pr="001F5720">
              <w:rPr>
                <w:rFonts w:hint="eastAsia"/>
                <w:color w:val="FF0000"/>
                <w:szCs w:val="21"/>
              </w:rPr>
              <w:t>教师考核学生</w:t>
            </w:r>
            <w:r>
              <w:rPr>
                <w:rFonts w:hint="eastAsia"/>
                <w:color w:val="FF0000"/>
                <w:szCs w:val="21"/>
              </w:rPr>
              <w:t>数据库设计，当堂评分</w:t>
            </w:r>
          </w:p>
        </w:tc>
        <w:tc>
          <w:tcPr>
            <w:tcW w:w="1147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 w:rsidRPr="004B071B">
              <w:rPr>
                <w:rFonts w:hint="eastAsia"/>
                <w:szCs w:val="21"/>
              </w:rPr>
              <w:t>基础型</w:t>
            </w:r>
          </w:p>
        </w:tc>
        <w:tc>
          <w:tcPr>
            <w:tcW w:w="674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</w:p>
        </w:tc>
      </w:tr>
      <w:tr w:rsidR="00BD583D" w:rsidTr="00704508">
        <w:trPr>
          <w:trHeight w:val="279"/>
          <w:jc w:val="center"/>
        </w:trPr>
        <w:tc>
          <w:tcPr>
            <w:tcW w:w="452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753" w:type="dxa"/>
          </w:tcPr>
          <w:p w:rsidR="00BD583D" w:rsidRPr="004B071B" w:rsidRDefault="00BD583D" w:rsidP="00523B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周</w:t>
            </w:r>
          </w:p>
        </w:tc>
        <w:tc>
          <w:tcPr>
            <w:tcW w:w="494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4002" w:type="dxa"/>
          </w:tcPr>
          <w:p w:rsidR="00BD583D" w:rsidRDefault="00BD583D" w:rsidP="00523B45">
            <w:pPr>
              <w:numPr>
                <w:ilvl w:val="0"/>
                <w:numId w:val="37"/>
              </w:numPr>
              <w:rPr>
                <w:szCs w:val="21"/>
              </w:rPr>
            </w:pPr>
            <w:r w:rsidRPr="00C32983">
              <w:rPr>
                <w:rFonts w:hint="eastAsia"/>
                <w:szCs w:val="21"/>
              </w:rPr>
              <w:t>实例讲解与演示并发控制</w:t>
            </w:r>
          </w:p>
          <w:p w:rsidR="00BD583D" w:rsidRPr="00523B45" w:rsidRDefault="00BD583D" w:rsidP="00BD583D">
            <w:pPr>
              <w:ind w:leftChars="-2" w:left="31680"/>
              <w:jc w:val="left"/>
              <w:rPr>
                <w:rFonts w:hAnsi="宋体"/>
                <w:color w:val="0000FF"/>
                <w:szCs w:val="21"/>
              </w:rPr>
            </w:pPr>
            <w:r>
              <w:rPr>
                <w:rFonts w:hAnsi="宋体"/>
                <w:color w:val="0000FF"/>
                <w:szCs w:val="21"/>
              </w:rPr>
              <w:t>2</w:t>
            </w:r>
            <w:r w:rsidRPr="00F247B5">
              <w:rPr>
                <w:rFonts w:hAnsi="宋体" w:hint="eastAsia"/>
                <w:color w:val="0000FF"/>
                <w:szCs w:val="21"/>
              </w:rPr>
              <w:t>）讲解查询优化</w:t>
            </w:r>
          </w:p>
          <w:p w:rsidR="00BD583D" w:rsidRPr="0005444A" w:rsidRDefault="00BD583D" w:rsidP="008E393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  <w:r w:rsidRPr="00C32983">
              <w:rPr>
                <w:rFonts w:hint="eastAsia"/>
                <w:szCs w:val="21"/>
              </w:rPr>
              <w:t>）</w:t>
            </w:r>
            <w:r w:rsidRPr="00C32983">
              <w:rPr>
                <w:szCs w:val="21"/>
              </w:rPr>
              <w:t xml:space="preserve">Exercise 9 Programming with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课时）</w:t>
            </w:r>
            <w:r w:rsidRPr="00C32983">
              <w:rPr>
                <w:szCs w:val="21"/>
              </w:rPr>
              <w:t>Transactions</w:t>
            </w:r>
          </w:p>
        </w:tc>
        <w:tc>
          <w:tcPr>
            <w:tcW w:w="1147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综合型</w:t>
            </w:r>
          </w:p>
        </w:tc>
        <w:tc>
          <w:tcPr>
            <w:tcW w:w="674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</w:p>
        </w:tc>
      </w:tr>
      <w:tr w:rsidR="00BD583D" w:rsidTr="00704508">
        <w:trPr>
          <w:trHeight w:val="309"/>
          <w:jc w:val="center"/>
        </w:trPr>
        <w:tc>
          <w:tcPr>
            <w:tcW w:w="452" w:type="dxa"/>
            <w:vAlign w:val="center"/>
          </w:tcPr>
          <w:p w:rsidR="00BD583D" w:rsidRDefault="00BD583D" w:rsidP="007045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753" w:type="dxa"/>
          </w:tcPr>
          <w:p w:rsidR="00BD583D" w:rsidRDefault="00BD583D" w:rsidP="00523B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13</w:t>
            </w:r>
            <w:r>
              <w:rPr>
                <w:rFonts w:hint="eastAsia"/>
                <w:szCs w:val="21"/>
              </w:rPr>
              <w:t>周课下完成</w:t>
            </w:r>
          </w:p>
        </w:tc>
        <w:tc>
          <w:tcPr>
            <w:tcW w:w="494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4002" w:type="dxa"/>
          </w:tcPr>
          <w:p w:rsidR="00BD583D" w:rsidRPr="00C32983" w:rsidRDefault="00BD583D" w:rsidP="0018357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Pr="004B071B">
              <w:rPr>
                <w:szCs w:val="21"/>
              </w:rPr>
              <w:t xml:space="preserve">Exercise </w:t>
            </w:r>
            <w:r>
              <w:rPr>
                <w:szCs w:val="21"/>
              </w:rPr>
              <w:t xml:space="preserve">10 </w:t>
            </w:r>
            <w:r w:rsidRPr="00F247B5">
              <w:rPr>
                <w:szCs w:val="21"/>
              </w:rPr>
              <w:t>Index Choice and Query Optimization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课时）</w:t>
            </w:r>
          </w:p>
        </w:tc>
        <w:tc>
          <w:tcPr>
            <w:tcW w:w="1147" w:type="dxa"/>
            <w:vAlign w:val="center"/>
          </w:tcPr>
          <w:p w:rsidR="00BD583D" w:rsidRPr="004B071B" w:rsidRDefault="00BD583D" w:rsidP="00704508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综合型</w:t>
            </w:r>
          </w:p>
        </w:tc>
        <w:tc>
          <w:tcPr>
            <w:tcW w:w="674" w:type="dxa"/>
            <w:vAlign w:val="center"/>
          </w:tcPr>
          <w:p w:rsidR="00BD583D" w:rsidRPr="004B071B" w:rsidRDefault="00BD583D" w:rsidP="00704508">
            <w:pPr>
              <w:jc w:val="center"/>
              <w:rPr>
                <w:szCs w:val="21"/>
              </w:rPr>
            </w:pPr>
          </w:p>
        </w:tc>
      </w:tr>
    </w:tbl>
    <w:p w:rsidR="00BD583D" w:rsidRDefault="00BD583D" w:rsidP="00A639ED"/>
    <w:p w:rsidR="00BD583D" w:rsidRDefault="00BD583D" w:rsidP="005A525F">
      <w:r>
        <w:t>1</w:t>
      </w:r>
      <w:r>
        <w:rPr>
          <w:rFonts w:hint="eastAsia"/>
        </w:rPr>
        <w:t>）严格按照时间安排完成相应的实验，过期不再批改并按</w:t>
      </w:r>
      <w:r>
        <w:t>0</w:t>
      </w:r>
      <w:r>
        <w:rPr>
          <w:rFonts w:hint="eastAsia"/>
        </w:rPr>
        <w:t>分计算。</w:t>
      </w:r>
    </w:p>
    <w:p w:rsidR="00BD583D" w:rsidRDefault="00BD583D" w:rsidP="005A525F">
      <w:r>
        <w:t>2</w:t>
      </w:r>
      <w:r>
        <w:rPr>
          <w:rFonts w:hint="eastAsia"/>
        </w:rPr>
        <w:t>）准时上课每次签到，迟到早退者扣除平时成绩。</w:t>
      </w:r>
    </w:p>
    <w:p w:rsidR="00BD583D" w:rsidRDefault="00BD583D" w:rsidP="005A525F">
      <w:r>
        <w:t>3</w:t>
      </w:r>
      <w:r>
        <w:rPr>
          <w:rFonts w:hint="eastAsia"/>
        </w:rPr>
        <w:t>）提交文件格式“学号</w:t>
      </w:r>
      <w:r>
        <w:t>_</w:t>
      </w:r>
      <w:r>
        <w:rPr>
          <w:rFonts w:hint="eastAsia"/>
        </w:rPr>
        <w:t>姓名</w:t>
      </w:r>
      <w:r>
        <w:t>.rar</w:t>
      </w:r>
      <w:r>
        <w:rPr>
          <w:rFonts w:hint="eastAsia"/>
        </w:rPr>
        <w:t>”压缩包，提交到相应房间组别目录。多次提交的作业，只批改最后一次。</w:t>
      </w:r>
    </w:p>
    <w:p w:rsidR="00BD583D" w:rsidRDefault="00BD583D" w:rsidP="005A525F">
      <w:r>
        <w:t>4</w:t>
      </w:r>
      <w:r>
        <w:rPr>
          <w:rFonts w:hint="eastAsia"/>
        </w:rPr>
        <w:t>）严禁抄袭，提交相同者均按</w:t>
      </w:r>
      <w:r>
        <w:t>0</w:t>
      </w:r>
      <w:r>
        <w:rPr>
          <w:rFonts w:hint="eastAsia"/>
        </w:rPr>
        <w:t>分计算。</w:t>
      </w:r>
    </w:p>
    <w:p w:rsidR="00BD583D" w:rsidRDefault="00BD583D" w:rsidP="005A525F">
      <w:r>
        <w:t>5</w:t>
      </w:r>
      <w:r>
        <w:rPr>
          <w:rFonts w:hint="eastAsia"/>
        </w:rPr>
        <w:t>）每次实验提交最后时间，均按下周五</w:t>
      </w:r>
      <w:r>
        <w:t xml:space="preserve"> 24:00</w:t>
      </w:r>
      <w:r>
        <w:rPr>
          <w:rFonts w:hint="eastAsia"/>
        </w:rPr>
        <w:t>之前提交，之后提交按过期处理。举例：</w:t>
      </w:r>
      <w:r>
        <w:rPr>
          <w:rFonts w:hint="eastAsia"/>
          <w:szCs w:val="21"/>
        </w:rPr>
        <w:t>第</w:t>
      </w:r>
      <w:r>
        <w:rPr>
          <w:szCs w:val="21"/>
        </w:rPr>
        <w:t>8</w:t>
      </w:r>
      <w:r>
        <w:rPr>
          <w:rFonts w:hint="eastAsia"/>
          <w:szCs w:val="21"/>
        </w:rPr>
        <w:t>周完成</w:t>
      </w:r>
      <w:r>
        <w:rPr>
          <w:szCs w:val="21"/>
        </w:rPr>
        <w:t>Exercise5 ER Models</w:t>
      </w:r>
      <w:r>
        <w:rPr>
          <w:rFonts w:hint="eastAsia"/>
          <w:szCs w:val="21"/>
        </w:rPr>
        <w:t>，该实验最后提交时间为第</w:t>
      </w:r>
      <w:r>
        <w:rPr>
          <w:szCs w:val="21"/>
        </w:rPr>
        <w:t>9</w:t>
      </w:r>
      <w:r>
        <w:rPr>
          <w:rFonts w:hint="eastAsia"/>
          <w:szCs w:val="21"/>
        </w:rPr>
        <w:t>周</w:t>
      </w:r>
      <w:r>
        <w:rPr>
          <w:rFonts w:hint="eastAsia"/>
        </w:rPr>
        <w:t>周五</w:t>
      </w:r>
      <w:r>
        <w:t xml:space="preserve"> 24:00</w:t>
      </w:r>
      <w:r>
        <w:rPr>
          <w:rFonts w:hint="eastAsia"/>
        </w:rPr>
        <w:t>之前，其他以此类推。</w:t>
      </w:r>
    </w:p>
    <w:p w:rsidR="00BD583D" w:rsidRPr="005A525F" w:rsidRDefault="00BD583D" w:rsidP="00E351F3"/>
    <w:p w:rsidR="00BD583D" w:rsidRDefault="00BD583D" w:rsidP="00097D45">
      <w:pPr>
        <w:tabs>
          <w:tab w:val="num" w:pos="2520"/>
        </w:tabs>
        <w:spacing w:line="360" w:lineRule="auto"/>
        <w:ind w:left="420"/>
        <w:rPr>
          <w:rFonts w:ascii="宋体"/>
          <w:sz w:val="24"/>
        </w:rPr>
      </w:pPr>
      <w:r w:rsidRPr="00AC0B5A">
        <w:rPr>
          <w:rFonts w:eastAsia="楷体_GB2312" w:hint="eastAsia"/>
          <w:bCs/>
          <w:color w:val="000000"/>
          <w:sz w:val="24"/>
        </w:rPr>
        <w:t>总成绩</w:t>
      </w:r>
      <w:r w:rsidRPr="00AC0B5A">
        <w:rPr>
          <w:rFonts w:eastAsia="楷体_GB2312"/>
          <w:bCs/>
          <w:color w:val="000000"/>
          <w:sz w:val="24"/>
        </w:rPr>
        <w:t xml:space="preserve"> </w:t>
      </w:r>
      <w:r w:rsidRPr="00AC0B5A">
        <w:rPr>
          <w:rFonts w:eastAsia="楷体_GB2312" w:hint="eastAsia"/>
          <w:bCs/>
          <w:color w:val="000000"/>
          <w:sz w:val="24"/>
        </w:rPr>
        <w:t>＝</w:t>
      </w:r>
      <w:r w:rsidRPr="00AC0B5A">
        <w:rPr>
          <w:rFonts w:eastAsia="楷体_GB2312"/>
          <w:bCs/>
          <w:color w:val="000000"/>
          <w:sz w:val="24"/>
        </w:rPr>
        <w:t xml:space="preserve"> </w:t>
      </w:r>
      <w:r w:rsidRPr="00573620">
        <w:rPr>
          <w:position w:val="-28"/>
        </w:rPr>
        <w:object w:dxaOrig="9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33pt" o:ole="">
            <v:imagedata r:id="rId7" o:title=""/>
          </v:shape>
          <o:OLEObject Type="Embed" ProgID="Equation.DSMT4" ShapeID="_x0000_i1025" DrawAspect="Content" ObjectID="_1617877504" r:id="rId8"/>
        </w:object>
      </w:r>
      <w:r w:rsidRPr="00EA4C1C">
        <w:rPr>
          <w:rFonts w:hint="eastAsia"/>
          <w:b/>
        </w:rPr>
        <w:t>（练习</w:t>
      </w:r>
      <w:r>
        <w:rPr>
          <w:b/>
        </w:rPr>
        <w:t>1</w:t>
      </w:r>
      <w:r w:rsidRPr="00EA4C1C">
        <w:rPr>
          <w:rFonts w:hint="eastAsia"/>
          <w:b/>
        </w:rPr>
        <w:t>、练习</w:t>
      </w:r>
      <w:r w:rsidRPr="00EA4C1C">
        <w:rPr>
          <w:b/>
        </w:rPr>
        <w:t>7</w:t>
      </w:r>
      <w:r w:rsidRPr="00EA4C1C">
        <w:rPr>
          <w:rFonts w:hint="eastAsia"/>
          <w:b/>
        </w:rPr>
        <w:t>）</w:t>
      </w:r>
      <w:r w:rsidRPr="00EA4C1C">
        <w:rPr>
          <w:b/>
        </w:rPr>
        <w:t>*50%</w:t>
      </w:r>
      <w:r>
        <w:t>+</w:t>
      </w:r>
      <w:r w:rsidRPr="00573620">
        <w:rPr>
          <w:position w:val="-28"/>
        </w:rPr>
        <w:object w:dxaOrig="920" w:dyaOrig="680">
          <v:shape id="_x0000_i1026" type="#_x0000_t75" style="width:45.75pt;height:33pt" o:ole="">
            <v:imagedata r:id="rId7" o:title=""/>
          </v:shape>
          <o:OLEObject Type="Embed" ProgID="Equation.DSMT4" ShapeID="_x0000_i1026" DrawAspect="Content" ObjectID="_1617877505" r:id="rId9"/>
        </w:object>
      </w:r>
      <w:r w:rsidRPr="00EA4C1C">
        <w:rPr>
          <w:rFonts w:hint="eastAsia"/>
          <w:b/>
        </w:rPr>
        <w:t>（</w:t>
      </w:r>
      <w:r>
        <w:rPr>
          <w:b/>
        </w:rPr>
        <w:t>1</w:t>
      </w:r>
      <w:r w:rsidRPr="00EA4C1C">
        <w:rPr>
          <w:rFonts w:hint="eastAsia"/>
          <w:b/>
        </w:rPr>
        <w:t>次考试、其他练习）</w:t>
      </w:r>
      <w:r w:rsidRPr="00EA4C1C">
        <w:rPr>
          <w:b/>
        </w:rPr>
        <w:t>*50%</w:t>
      </w:r>
    </w:p>
    <w:sectPr w:rsidR="00BD583D" w:rsidSect="008A7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83D" w:rsidRDefault="00BD583D" w:rsidP="000F18B6">
      <w:r>
        <w:separator/>
      </w:r>
    </w:p>
  </w:endnote>
  <w:endnote w:type="continuationSeparator" w:id="0">
    <w:p w:rsidR="00BD583D" w:rsidRDefault="00BD583D" w:rsidP="000F18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83D" w:rsidRDefault="00BD583D" w:rsidP="000F18B6">
      <w:r>
        <w:separator/>
      </w:r>
    </w:p>
  </w:footnote>
  <w:footnote w:type="continuationSeparator" w:id="0">
    <w:p w:rsidR="00BD583D" w:rsidRDefault="00BD583D" w:rsidP="000F18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41B41"/>
    <w:multiLevelType w:val="multilevel"/>
    <w:tmpl w:val="29749FE4"/>
    <w:lvl w:ilvl="0">
      <w:start w:val="1"/>
      <w:numFmt w:val="decimal"/>
      <w:lvlText w:val="%1）"/>
      <w:lvlJc w:val="left"/>
      <w:pPr>
        <w:tabs>
          <w:tab w:val="num" w:pos="571"/>
        </w:tabs>
        <w:ind w:left="571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051"/>
        </w:tabs>
        <w:ind w:left="1051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71"/>
        </w:tabs>
        <w:ind w:left="1471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91"/>
        </w:tabs>
        <w:ind w:left="1891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311"/>
        </w:tabs>
        <w:ind w:left="2311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731"/>
        </w:tabs>
        <w:ind w:left="2731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151"/>
        </w:tabs>
        <w:ind w:left="3151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571"/>
        </w:tabs>
        <w:ind w:left="3571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991"/>
        </w:tabs>
        <w:ind w:left="3991" w:hanging="420"/>
      </w:pPr>
      <w:rPr>
        <w:rFonts w:cs="Times New Roman"/>
      </w:rPr>
    </w:lvl>
  </w:abstractNum>
  <w:abstractNum w:abstractNumId="1">
    <w:nsid w:val="0B5E3BD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2">
    <w:nsid w:val="1B51221D"/>
    <w:multiLevelType w:val="hybridMultilevel"/>
    <w:tmpl w:val="6B288020"/>
    <w:lvl w:ilvl="0" w:tplc="C7C8F3BE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1BC4653B"/>
    <w:multiLevelType w:val="hybridMultilevel"/>
    <w:tmpl w:val="29749FE4"/>
    <w:lvl w:ilvl="0" w:tplc="E0A0FA18">
      <w:start w:val="1"/>
      <w:numFmt w:val="decimal"/>
      <w:lvlText w:val="%1）"/>
      <w:lvlJc w:val="left"/>
      <w:pPr>
        <w:tabs>
          <w:tab w:val="num" w:pos="571"/>
        </w:tabs>
        <w:ind w:left="571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1"/>
        </w:tabs>
        <w:ind w:left="1051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1"/>
        </w:tabs>
        <w:ind w:left="1471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1"/>
        </w:tabs>
        <w:ind w:left="1891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1"/>
        </w:tabs>
        <w:ind w:left="2311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1"/>
        </w:tabs>
        <w:ind w:left="2731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1"/>
        </w:tabs>
        <w:ind w:left="3151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1"/>
        </w:tabs>
        <w:ind w:left="3571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1"/>
        </w:tabs>
        <w:ind w:left="3991" w:hanging="420"/>
      </w:pPr>
      <w:rPr>
        <w:rFonts w:cs="Times New Roman"/>
      </w:rPr>
    </w:lvl>
  </w:abstractNum>
  <w:abstractNum w:abstractNumId="4">
    <w:nsid w:val="1DBC5A1F"/>
    <w:multiLevelType w:val="multilevel"/>
    <w:tmpl w:val="78028B2A"/>
    <w:lvl w:ilvl="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  <w:rPr>
        <w:rFonts w:cs="Times New Roman"/>
      </w:rPr>
    </w:lvl>
  </w:abstractNum>
  <w:abstractNum w:abstractNumId="5">
    <w:nsid w:val="207C5E7F"/>
    <w:multiLevelType w:val="hybridMultilevel"/>
    <w:tmpl w:val="EE247CF2"/>
    <w:lvl w:ilvl="0" w:tplc="FB441350">
      <w:start w:val="1"/>
      <w:numFmt w:val="decimal"/>
      <w:lvlText w:val="%1)"/>
      <w:lvlJc w:val="left"/>
      <w:pPr>
        <w:tabs>
          <w:tab w:val="num" w:pos="2520"/>
        </w:tabs>
        <w:ind w:left="25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22746917"/>
    <w:multiLevelType w:val="hybridMultilevel"/>
    <w:tmpl w:val="AA9834E2"/>
    <w:lvl w:ilvl="0" w:tplc="F66413AA">
      <w:start w:val="1"/>
      <w:numFmt w:val="decimal"/>
      <w:lvlText w:val="%1."/>
      <w:lvlJc w:val="left"/>
      <w:pPr>
        <w:tabs>
          <w:tab w:val="num" w:pos="660"/>
        </w:tabs>
        <w:ind w:left="660" w:hanging="420"/>
      </w:pPr>
      <w:rPr>
        <w:rFonts w:cs="Times New Roman" w:hint="eastAsia"/>
      </w:rPr>
    </w:lvl>
    <w:lvl w:ilvl="1" w:tplc="054CB2D6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cs="Times New Roman" w:hint="eastAsia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263F0BC2"/>
    <w:multiLevelType w:val="hybridMultilevel"/>
    <w:tmpl w:val="6FCA3884"/>
    <w:lvl w:ilvl="0" w:tplc="170ED280">
      <w:start w:val="1"/>
      <w:numFmt w:val="decimal"/>
      <w:lvlText w:val="%1)"/>
      <w:lvlJc w:val="left"/>
      <w:pPr>
        <w:tabs>
          <w:tab w:val="num" w:pos="2520"/>
        </w:tabs>
        <w:ind w:left="25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27C31A70"/>
    <w:multiLevelType w:val="hybridMultilevel"/>
    <w:tmpl w:val="BF62CACE"/>
    <w:lvl w:ilvl="0" w:tplc="9B745954">
      <w:start w:val="1"/>
      <w:numFmt w:val="decimal"/>
      <w:lvlText w:val="%1)"/>
      <w:lvlJc w:val="left"/>
      <w:pPr>
        <w:tabs>
          <w:tab w:val="num" w:pos="2520"/>
        </w:tabs>
        <w:ind w:left="25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29E90861"/>
    <w:multiLevelType w:val="hybridMultilevel"/>
    <w:tmpl w:val="4AF02D54"/>
    <w:lvl w:ilvl="0" w:tplc="9B745954">
      <w:start w:val="1"/>
      <w:numFmt w:val="decimal"/>
      <w:lvlText w:val="%1)"/>
      <w:lvlJc w:val="left"/>
      <w:pPr>
        <w:tabs>
          <w:tab w:val="num" w:pos="2520"/>
        </w:tabs>
        <w:ind w:left="25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2C4C2C9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1">
    <w:nsid w:val="32E64CF6"/>
    <w:multiLevelType w:val="hybridMultilevel"/>
    <w:tmpl w:val="78028B2A"/>
    <w:lvl w:ilvl="0" w:tplc="BF103E0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  <w:rPr>
        <w:rFonts w:cs="Times New Roman"/>
      </w:rPr>
    </w:lvl>
  </w:abstractNum>
  <w:abstractNum w:abstractNumId="12">
    <w:nsid w:val="33201DE0"/>
    <w:multiLevelType w:val="hybridMultilevel"/>
    <w:tmpl w:val="86166554"/>
    <w:lvl w:ilvl="0" w:tplc="AFD060F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57225B7"/>
    <w:multiLevelType w:val="hybridMultilevel"/>
    <w:tmpl w:val="25DCF63A"/>
    <w:lvl w:ilvl="0" w:tplc="054CB2D6">
      <w:start w:val="1"/>
      <w:numFmt w:val="decimal"/>
      <w:lvlText w:val="%1)"/>
      <w:lvlJc w:val="left"/>
      <w:pPr>
        <w:tabs>
          <w:tab w:val="num" w:pos="2520"/>
        </w:tabs>
        <w:ind w:left="25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87D58E9"/>
    <w:multiLevelType w:val="hybridMultilevel"/>
    <w:tmpl w:val="F9D038C6"/>
    <w:lvl w:ilvl="0" w:tplc="B436ED6C">
      <w:start w:val="1"/>
      <w:numFmt w:val="decimal"/>
      <w:lvlText w:val="%1）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3BFB4CCB"/>
    <w:multiLevelType w:val="hybridMultilevel"/>
    <w:tmpl w:val="9F62F872"/>
    <w:lvl w:ilvl="0" w:tplc="E5404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>
    <w:nsid w:val="3F446272"/>
    <w:multiLevelType w:val="hybridMultilevel"/>
    <w:tmpl w:val="F75AEE80"/>
    <w:lvl w:ilvl="0" w:tplc="312E20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58C716">
      <w:start w:val="20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604B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A47C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A2E1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662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DA1C9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06B2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848A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054F03"/>
    <w:multiLevelType w:val="multilevel"/>
    <w:tmpl w:val="8614205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>
    <w:nsid w:val="420916C6"/>
    <w:multiLevelType w:val="hybridMultilevel"/>
    <w:tmpl w:val="B1826342"/>
    <w:lvl w:ilvl="0" w:tplc="F66413AA">
      <w:start w:val="1"/>
      <w:numFmt w:val="decimal"/>
      <w:lvlText w:val="%1."/>
      <w:lvlJc w:val="left"/>
      <w:pPr>
        <w:tabs>
          <w:tab w:val="num" w:pos="660"/>
        </w:tabs>
        <w:ind w:left="660" w:hanging="420"/>
      </w:pPr>
      <w:rPr>
        <w:rFonts w:cs="Times New Roman" w:hint="eastAsia"/>
      </w:rPr>
    </w:lvl>
    <w:lvl w:ilvl="1" w:tplc="054CB2D6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cs="Times New Roman" w:hint="eastAsia"/>
      </w:r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>
    <w:nsid w:val="429A5E3E"/>
    <w:multiLevelType w:val="multilevel"/>
    <w:tmpl w:val="FED4D308"/>
    <w:lvl w:ilvl="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4D6434A2"/>
    <w:multiLevelType w:val="hybridMultilevel"/>
    <w:tmpl w:val="C94849B6"/>
    <w:lvl w:ilvl="0" w:tplc="E0A0FA18">
      <w:start w:val="1"/>
      <w:numFmt w:val="decimal"/>
      <w:lvlText w:val="%1）"/>
      <w:lvlJc w:val="left"/>
      <w:pPr>
        <w:tabs>
          <w:tab w:val="num" w:pos="571"/>
        </w:tabs>
        <w:ind w:left="571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>
    <w:nsid w:val="517115FB"/>
    <w:multiLevelType w:val="multilevel"/>
    <w:tmpl w:val="421A478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>
    <w:nsid w:val="54271474"/>
    <w:multiLevelType w:val="hybridMultilevel"/>
    <w:tmpl w:val="D084EE6C"/>
    <w:lvl w:ilvl="0" w:tplc="04090001">
      <w:start w:val="1"/>
      <w:numFmt w:val="bullet"/>
      <w:lvlText w:val=""/>
      <w:lvlJc w:val="left"/>
      <w:pPr>
        <w:tabs>
          <w:tab w:val="num" w:pos="660"/>
        </w:tabs>
        <w:ind w:left="660" w:hanging="420"/>
      </w:pPr>
      <w:rPr>
        <w:rFonts w:ascii="Wingdings" w:hAnsi="Wingdings" w:hint="default"/>
      </w:rPr>
    </w:lvl>
    <w:lvl w:ilvl="1" w:tplc="054CB2D6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cs="Times New Roman" w:hint="eastAsia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>
    <w:nsid w:val="57F9263F"/>
    <w:multiLevelType w:val="hybridMultilevel"/>
    <w:tmpl w:val="484A8C8A"/>
    <w:lvl w:ilvl="0" w:tplc="04C0B74C">
      <w:start w:val="1"/>
      <w:numFmt w:val="decimal"/>
      <w:lvlText w:val="%1."/>
      <w:lvlJc w:val="left"/>
      <w:pPr>
        <w:tabs>
          <w:tab w:val="num" w:pos="2520"/>
        </w:tabs>
        <w:ind w:left="25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212872A4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>
    <w:nsid w:val="59880DF3"/>
    <w:multiLevelType w:val="hybridMultilevel"/>
    <w:tmpl w:val="BD4C7DCC"/>
    <w:lvl w:ilvl="0" w:tplc="F66413AA">
      <w:start w:val="1"/>
      <w:numFmt w:val="decimal"/>
      <w:lvlText w:val="%1."/>
      <w:lvlJc w:val="left"/>
      <w:pPr>
        <w:tabs>
          <w:tab w:val="num" w:pos="660"/>
        </w:tabs>
        <w:ind w:left="660" w:hanging="420"/>
      </w:pPr>
      <w:rPr>
        <w:rFonts w:cs="Times New Roman" w:hint="eastAsia"/>
      </w:rPr>
    </w:lvl>
    <w:lvl w:ilvl="1" w:tplc="054CB2D6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cs="Times New Roman" w:hint="eastAsia"/>
      </w:r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>
    <w:nsid w:val="5A64727C"/>
    <w:multiLevelType w:val="hybridMultilevel"/>
    <w:tmpl w:val="9B7EC7F2"/>
    <w:lvl w:ilvl="0" w:tplc="FB441350">
      <w:start w:val="1"/>
      <w:numFmt w:val="decimal"/>
      <w:lvlText w:val="%1)"/>
      <w:lvlJc w:val="left"/>
      <w:pPr>
        <w:tabs>
          <w:tab w:val="num" w:pos="2520"/>
        </w:tabs>
        <w:ind w:left="25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>
    <w:nsid w:val="5BD94B52"/>
    <w:multiLevelType w:val="hybridMultilevel"/>
    <w:tmpl w:val="A5F8BA5A"/>
    <w:lvl w:ilvl="0" w:tplc="FB441350">
      <w:start w:val="1"/>
      <w:numFmt w:val="decimal"/>
      <w:lvlText w:val="%1)"/>
      <w:lvlJc w:val="left"/>
      <w:pPr>
        <w:tabs>
          <w:tab w:val="num" w:pos="2520"/>
        </w:tabs>
        <w:ind w:left="25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7">
    <w:nsid w:val="5BEB0417"/>
    <w:multiLevelType w:val="hybridMultilevel"/>
    <w:tmpl w:val="3D5E9C24"/>
    <w:lvl w:ilvl="0" w:tplc="F66413AA">
      <w:start w:val="1"/>
      <w:numFmt w:val="decimal"/>
      <w:lvlText w:val="%1."/>
      <w:lvlJc w:val="left"/>
      <w:pPr>
        <w:tabs>
          <w:tab w:val="num" w:pos="660"/>
        </w:tabs>
        <w:ind w:left="660" w:hanging="420"/>
      </w:pPr>
      <w:rPr>
        <w:rFonts w:cs="Times New Roman" w:hint="eastAsia"/>
      </w:rPr>
    </w:lvl>
    <w:lvl w:ilvl="1" w:tplc="054CB2D6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cs="Times New Roman" w:hint="eastAsia"/>
      </w:rPr>
    </w:lvl>
    <w:lvl w:ilvl="2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8">
    <w:nsid w:val="61792672"/>
    <w:multiLevelType w:val="hybridMultilevel"/>
    <w:tmpl w:val="B5422DD8"/>
    <w:lvl w:ilvl="0" w:tplc="3A52A7BE">
      <w:start w:val="1"/>
      <w:numFmt w:val="decimal"/>
      <w:lvlText w:val="%1）"/>
      <w:lvlJc w:val="left"/>
      <w:pPr>
        <w:tabs>
          <w:tab w:val="num" w:pos="571"/>
        </w:tabs>
        <w:ind w:left="571" w:hanging="360"/>
      </w:pPr>
      <w:rPr>
        <w:rFonts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1"/>
        </w:tabs>
        <w:ind w:left="1051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1"/>
        </w:tabs>
        <w:ind w:left="1471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1"/>
        </w:tabs>
        <w:ind w:left="1891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1"/>
        </w:tabs>
        <w:ind w:left="2311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1"/>
        </w:tabs>
        <w:ind w:left="2731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1"/>
        </w:tabs>
        <w:ind w:left="3151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1"/>
        </w:tabs>
        <w:ind w:left="3571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1"/>
        </w:tabs>
        <w:ind w:left="3991" w:hanging="420"/>
      </w:pPr>
      <w:rPr>
        <w:rFonts w:cs="Times New Roman"/>
      </w:rPr>
    </w:lvl>
  </w:abstractNum>
  <w:abstractNum w:abstractNumId="29">
    <w:nsid w:val="620E0EE7"/>
    <w:multiLevelType w:val="multilevel"/>
    <w:tmpl w:val="8614205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0">
    <w:nsid w:val="627F7C5A"/>
    <w:multiLevelType w:val="hybridMultilevel"/>
    <w:tmpl w:val="3810354E"/>
    <w:lvl w:ilvl="0" w:tplc="45A680E4">
      <w:start w:val="1"/>
      <w:numFmt w:val="decimal"/>
      <w:lvlText w:val="%1）"/>
      <w:lvlJc w:val="left"/>
      <w:pPr>
        <w:tabs>
          <w:tab w:val="num" w:pos="571"/>
        </w:tabs>
        <w:ind w:left="57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1"/>
        </w:tabs>
        <w:ind w:left="1051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1"/>
        </w:tabs>
        <w:ind w:left="1471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1"/>
        </w:tabs>
        <w:ind w:left="1891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1"/>
        </w:tabs>
        <w:ind w:left="2311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1"/>
        </w:tabs>
        <w:ind w:left="2731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1"/>
        </w:tabs>
        <w:ind w:left="3151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1"/>
        </w:tabs>
        <w:ind w:left="3571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1"/>
        </w:tabs>
        <w:ind w:left="3991" w:hanging="420"/>
      </w:pPr>
      <w:rPr>
        <w:rFonts w:cs="Times New Roman"/>
      </w:rPr>
    </w:lvl>
  </w:abstractNum>
  <w:abstractNum w:abstractNumId="31">
    <w:nsid w:val="65634C47"/>
    <w:multiLevelType w:val="hybridMultilevel"/>
    <w:tmpl w:val="210AFD42"/>
    <w:lvl w:ilvl="0" w:tplc="84785A1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>
    <w:nsid w:val="6C676899"/>
    <w:multiLevelType w:val="hybridMultilevel"/>
    <w:tmpl w:val="FEEEABA8"/>
    <w:lvl w:ilvl="0" w:tplc="EE5E35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AC8360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2045C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BE7AD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664308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6C46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6BE14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86524A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0A0F32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A70CEA"/>
    <w:multiLevelType w:val="hybridMultilevel"/>
    <w:tmpl w:val="24EE03BA"/>
    <w:lvl w:ilvl="0" w:tplc="3D90293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D42D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A83B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DCF50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72DF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21F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3A46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E6F78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C21F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A7574F"/>
    <w:multiLevelType w:val="hybridMultilevel"/>
    <w:tmpl w:val="52AC1EB2"/>
    <w:lvl w:ilvl="0" w:tplc="979A8838">
      <w:start w:val="1"/>
      <w:numFmt w:val="decimal"/>
      <w:lvlText w:val="%1）"/>
      <w:lvlJc w:val="left"/>
      <w:pPr>
        <w:ind w:left="35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3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5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7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09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1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3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5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76" w:hanging="420"/>
      </w:pPr>
      <w:rPr>
        <w:rFonts w:cs="Times New Roman"/>
      </w:rPr>
    </w:lvl>
  </w:abstractNum>
  <w:abstractNum w:abstractNumId="35">
    <w:nsid w:val="79FA5065"/>
    <w:multiLevelType w:val="hybridMultilevel"/>
    <w:tmpl w:val="FCDE78F2"/>
    <w:lvl w:ilvl="0" w:tplc="170ED280">
      <w:start w:val="1"/>
      <w:numFmt w:val="decimal"/>
      <w:lvlText w:val="%1)"/>
      <w:lvlJc w:val="left"/>
      <w:pPr>
        <w:tabs>
          <w:tab w:val="num" w:pos="2520"/>
        </w:tabs>
        <w:ind w:left="25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6">
    <w:nsid w:val="7B203F0E"/>
    <w:multiLevelType w:val="hybridMultilevel"/>
    <w:tmpl w:val="FED4D308"/>
    <w:lvl w:ilvl="0" w:tplc="BF103E0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5"/>
  </w:num>
  <w:num w:numId="2">
    <w:abstractNumId w:val="33"/>
  </w:num>
  <w:num w:numId="3">
    <w:abstractNumId w:val="23"/>
  </w:num>
  <w:num w:numId="4">
    <w:abstractNumId w:val="6"/>
  </w:num>
  <w:num w:numId="5">
    <w:abstractNumId w:val="24"/>
  </w:num>
  <w:num w:numId="6">
    <w:abstractNumId w:val="27"/>
  </w:num>
  <w:num w:numId="7">
    <w:abstractNumId w:val="18"/>
  </w:num>
  <w:num w:numId="8">
    <w:abstractNumId w:val="2"/>
  </w:num>
  <w:num w:numId="9">
    <w:abstractNumId w:val="32"/>
  </w:num>
  <w:num w:numId="10">
    <w:abstractNumId w:val="36"/>
  </w:num>
  <w:num w:numId="11">
    <w:abstractNumId w:val="29"/>
  </w:num>
  <w:num w:numId="12">
    <w:abstractNumId w:val="31"/>
  </w:num>
  <w:num w:numId="13">
    <w:abstractNumId w:val="17"/>
  </w:num>
  <w:num w:numId="14">
    <w:abstractNumId w:val="16"/>
  </w:num>
  <w:num w:numId="15">
    <w:abstractNumId w:val="13"/>
  </w:num>
  <w:num w:numId="16">
    <w:abstractNumId w:val="9"/>
  </w:num>
  <w:num w:numId="17">
    <w:abstractNumId w:val="8"/>
  </w:num>
  <w:num w:numId="18">
    <w:abstractNumId w:val="5"/>
  </w:num>
  <w:num w:numId="19">
    <w:abstractNumId w:val="26"/>
  </w:num>
  <w:num w:numId="20">
    <w:abstractNumId w:val="25"/>
  </w:num>
  <w:num w:numId="21">
    <w:abstractNumId w:val="35"/>
  </w:num>
  <w:num w:numId="22">
    <w:abstractNumId w:val="7"/>
  </w:num>
  <w:num w:numId="23">
    <w:abstractNumId w:val="3"/>
  </w:num>
  <w:num w:numId="24">
    <w:abstractNumId w:val="1"/>
  </w:num>
  <w:num w:numId="25">
    <w:abstractNumId w:val="10"/>
  </w:num>
  <w:num w:numId="26">
    <w:abstractNumId w:val="21"/>
  </w:num>
  <w:num w:numId="27">
    <w:abstractNumId w:val="19"/>
  </w:num>
  <w:num w:numId="28">
    <w:abstractNumId w:val="11"/>
  </w:num>
  <w:num w:numId="29">
    <w:abstractNumId w:val="4"/>
  </w:num>
  <w:num w:numId="30">
    <w:abstractNumId w:val="12"/>
  </w:num>
  <w:num w:numId="31">
    <w:abstractNumId w:val="0"/>
  </w:num>
  <w:num w:numId="32">
    <w:abstractNumId w:val="20"/>
  </w:num>
  <w:num w:numId="33">
    <w:abstractNumId w:val="30"/>
  </w:num>
  <w:num w:numId="34">
    <w:abstractNumId w:val="28"/>
  </w:num>
  <w:num w:numId="35">
    <w:abstractNumId w:val="34"/>
  </w:num>
  <w:num w:numId="36">
    <w:abstractNumId w:val="22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346A"/>
    <w:rsid w:val="0000051F"/>
    <w:rsid w:val="0001098D"/>
    <w:rsid w:val="0005051B"/>
    <w:rsid w:val="0005408E"/>
    <w:rsid w:val="0005444A"/>
    <w:rsid w:val="00061296"/>
    <w:rsid w:val="00063297"/>
    <w:rsid w:val="00063DF1"/>
    <w:rsid w:val="00083166"/>
    <w:rsid w:val="0008466B"/>
    <w:rsid w:val="000924A8"/>
    <w:rsid w:val="00094A05"/>
    <w:rsid w:val="000960A4"/>
    <w:rsid w:val="00097D45"/>
    <w:rsid w:val="000A73B7"/>
    <w:rsid w:val="000B1760"/>
    <w:rsid w:val="000C15CE"/>
    <w:rsid w:val="000D1635"/>
    <w:rsid w:val="000D3F97"/>
    <w:rsid w:val="000D50F5"/>
    <w:rsid w:val="000D73F0"/>
    <w:rsid w:val="000F18B6"/>
    <w:rsid w:val="000F5EE1"/>
    <w:rsid w:val="0010254B"/>
    <w:rsid w:val="0010318A"/>
    <w:rsid w:val="00117A45"/>
    <w:rsid w:val="00124E0F"/>
    <w:rsid w:val="001278C6"/>
    <w:rsid w:val="001319B9"/>
    <w:rsid w:val="0013297B"/>
    <w:rsid w:val="00160E8C"/>
    <w:rsid w:val="00161AF5"/>
    <w:rsid w:val="00171D5F"/>
    <w:rsid w:val="00171E3C"/>
    <w:rsid w:val="001772D6"/>
    <w:rsid w:val="0018357E"/>
    <w:rsid w:val="00195C2F"/>
    <w:rsid w:val="001975F9"/>
    <w:rsid w:val="00197708"/>
    <w:rsid w:val="001B51E5"/>
    <w:rsid w:val="001D4B85"/>
    <w:rsid w:val="001E1FC9"/>
    <w:rsid w:val="001F5720"/>
    <w:rsid w:val="0020286A"/>
    <w:rsid w:val="00213FAF"/>
    <w:rsid w:val="00215991"/>
    <w:rsid w:val="00216185"/>
    <w:rsid w:val="00221082"/>
    <w:rsid w:val="002236F4"/>
    <w:rsid w:val="00224F0F"/>
    <w:rsid w:val="0022723F"/>
    <w:rsid w:val="002321D9"/>
    <w:rsid w:val="002327B1"/>
    <w:rsid w:val="002372F2"/>
    <w:rsid w:val="00242805"/>
    <w:rsid w:val="00243F8C"/>
    <w:rsid w:val="002444F3"/>
    <w:rsid w:val="002472D1"/>
    <w:rsid w:val="00247DFA"/>
    <w:rsid w:val="0025535B"/>
    <w:rsid w:val="00262006"/>
    <w:rsid w:val="00272D98"/>
    <w:rsid w:val="0028048F"/>
    <w:rsid w:val="002B0CDB"/>
    <w:rsid w:val="002B29BC"/>
    <w:rsid w:val="002C28EA"/>
    <w:rsid w:val="002E0E85"/>
    <w:rsid w:val="002F4CCA"/>
    <w:rsid w:val="002F6BC9"/>
    <w:rsid w:val="002F754B"/>
    <w:rsid w:val="0030044E"/>
    <w:rsid w:val="00315C87"/>
    <w:rsid w:val="0031654B"/>
    <w:rsid w:val="00324B96"/>
    <w:rsid w:val="00326B00"/>
    <w:rsid w:val="003337CB"/>
    <w:rsid w:val="003629A9"/>
    <w:rsid w:val="00362D5B"/>
    <w:rsid w:val="00380CAA"/>
    <w:rsid w:val="00390299"/>
    <w:rsid w:val="00391CA1"/>
    <w:rsid w:val="00396503"/>
    <w:rsid w:val="003A2B35"/>
    <w:rsid w:val="003B443D"/>
    <w:rsid w:val="003B6522"/>
    <w:rsid w:val="003D6340"/>
    <w:rsid w:val="003D69D9"/>
    <w:rsid w:val="003E2BAF"/>
    <w:rsid w:val="003F7D15"/>
    <w:rsid w:val="00402B4A"/>
    <w:rsid w:val="00402E57"/>
    <w:rsid w:val="00403174"/>
    <w:rsid w:val="004453BA"/>
    <w:rsid w:val="004536DA"/>
    <w:rsid w:val="00455926"/>
    <w:rsid w:val="0045726C"/>
    <w:rsid w:val="00460282"/>
    <w:rsid w:val="00466439"/>
    <w:rsid w:val="0047146A"/>
    <w:rsid w:val="0047349B"/>
    <w:rsid w:val="00477A36"/>
    <w:rsid w:val="004877B2"/>
    <w:rsid w:val="004949A1"/>
    <w:rsid w:val="004954A1"/>
    <w:rsid w:val="004A44CD"/>
    <w:rsid w:val="004B071B"/>
    <w:rsid w:val="004B0C0B"/>
    <w:rsid w:val="004B2EED"/>
    <w:rsid w:val="004C5418"/>
    <w:rsid w:val="004D08E8"/>
    <w:rsid w:val="004D698B"/>
    <w:rsid w:val="005035F1"/>
    <w:rsid w:val="00512AEA"/>
    <w:rsid w:val="00521BCF"/>
    <w:rsid w:val="00523B45"/>
    <w:rsid w:val="0053583B"/>
    <w:rsid w:val="0054231A"/>
    <w:rsid w:val="00555DAE"/>
    <w:rsid w:val="00570B34"/>
    <w:rsid w:val="00573620"/>
    <w:rsid w:val="00575F88"/>
    <w:rsid w:val="00581035"/>
    <w:rsid w:val="005A166A"/>
    <w:rsid w:val="005A525F"/>
    <w:rsid w:val="005C23CA"/>
    <w:rsid w:val="005C3EB0"/>
    <w:rsid w:val="005E07DA"/>
    <w:rsid w:val="005E1FD0"/>
    <w:rsid w:val="005F6D4D"/>
    <w:rsid w:val="005F7980"/>
    <w:rsid w:val="00602EEC"/>
    <w:rsid w:val="00613E1E"/>
    <w:rsid w:val="00621454"/>
    <w:rsid w:val="00631FC1"/>
    <w:rsid w:val="006376A7"/>
    <w:rsid w:val="00637DA2"/>
    <w:rsid w:val="00643DEF"/>
    <w:rsid w:val="0064517B"/>
    <w:rsid w:val="006617DB"/>
    <w:rsid w:val="00662EBA"/>
    <w:rsid w:val="00673530"/>
    <w:rsid w:val="0068318C"/>
    <w:rsid w:val="00685B7F"/>
    <w:rsid w:val="006A1563"/>
    <w:rsid w:val="006B0477"/>
    <w:rsid w:val="006B52E5"/>
    <w:rsid w:val="006C346A"/>
    <w:rsid w:val="006C694F"/>
    <w:rsid w:val="006D1C51"/>
    <w:rsid w:val="006E35F3"/>
    <w:rsid w:val="006E59B1"/>
    <w:rsid w:val="00704508"/>
    <w:rsid w:val="00711611"/>
    <w:rsid w:val="007217E7"/>
    <w:rsid w:val="00723CD2"/>
    <w:rsid w:val="00727485"/>
    <w:rsid w:val="00727C1E"/>
    <w:rsid w:val="00744633"/>
    <w:rsid w:val="00745273"/>
    <w:rsid w:val="0075339B"/>
    <w:rsid w:val="00756A37"/>
    <w:rsid w:val="007607BA"/>
    <w:rsid w:val="007640F4"/>
    <w:rsid w:val="007718AE"/>
    <w:rsid w:val="00775A16"/>
    <w:rsid w:val="007A0A7A"/>
    <w:rsid w:val="007B780A"/>
    <w:rsid w:val="007D5936"/>
    <w:rsid w:val="007E28FC"/>
    <w:rsid w:val="007E3D95"/>
    <w:rsid w:val="0080272D"/>
    <w:rsid w:val="00803A5D"/>
    <w:rsid w:val="00813EBD"/>
    <w:rsid w:val="0081434F"/>
    <w:rsid w:val="00826C4F"/>
    <w:rsid w:val="00835A30"/>
    <w:rsid w:val="00840680"/>
    <w:rsid w:val="008426EE"/>
    <w:rsid w:val="00853A44"/>
    <w:rsid w:val="00857102"/>
    <w:rsid w:val="0085790A"/>
    <w:rsid w:val="00866CB3"/>
    <w:rsid w:val="0087025A"/>
    <w:rsid w:val="00877A9D"/>
    <w:rsid w:val="0088635A"/>
    <w:rsid w:val="008A58D5"/>
    <w:rsid w:val="008A799F"/>
    <w:rsid w:val="008B01F4"/>
    <w:rsid w:val="008C19EB"/>
    <w:rsid w:val="008C381C"/>
    <w:rsid w:val="008C6A7C"/>
    <w:rsid w:val="008D36A2"/>
    <w:rsid w:val="008D52C0"/>
    <w:rsid w:val="008E3939"/>
    <w:rsid w:val="008E4314"/>
    <w:rsid w:val="008F4F6F"/>
    <w:rsid w:val="008F61D9"/>
    <w:rsid w:val="008F7A86"/>
    <w:rsid w:val="009162F9"/>
    <w:rsid w:val="00935741"/>
    <w:rsid w:val="009526A6"/>
    <w:rsid w:val="00974A3B"/>
    <w:rsid w:val="009A2EB0"/>
    <w:rsid w:val="009B38BE"/>
    <w:rsid w:val="009B681A"/>
    <w:rsid w:val="009D1645"/>
    <w:rsid w:val="009D1F3B"/>
    <w:rsid w:val="009D2D05"/>
    <w:rsid w:val="009D396F"/>
    <w:rsid w:val="009F15FD"/>
    <w:rsid w:val="00A0753D"/>
    <w:rsid w:val="00A17499"/>
    <w:rsid w:val="00A17B32"/>
    <w:rsid w:val="00A17DB1"/>
    <w:rsid w:val="00A20469"/>
    <w:rsid w:val="00A2191F"/>
    <w:rsid w:val="00A23C5C"/>
    <w:rsid w:val="00A407F9"/>
    <w:rsid w:val="00A444E7"/>
    <w:rsid w:val="00A45B88"/>
    <w:rsid w:val="00A506B4"/>
    <w:rsid w:val="00A639ED"/>
    <w:rsid w:val="00A64342"/>
    <w:rsid w:val="00A87F59"/>
    <w:rsid w:val="00A91362"/>
    <w:rsid w:val="00A94DB7"/>
    <w:rsid w:val="00AA0935"/>
    <w:rsid w:val="00AC0B5A"/>
    <w:rsid w:val="00AC4AA1"/>
    <w:rsid w:val="00AC787F"/>
    <w:rsid w:val="00AF16D2"/>
    <w:rsid w:val="00AF20F4"/>
    <w:rsid w:val="00B15BF3"/>
    <w:rsid w:val="00B22D06"/>
    <w:rsid w:val="00B3433E"/>
    <w:rsid w:val="00B36BF0"/>
    <w:rsid w:val="00B43D4C"/>
    <w:rsid w:val="00B53E94"/>
    <w:rsid w:val="00B542B7"/>
    <w:rsid w:val="00B57892"/>
    <w:rsid w:val="00B6013F"/>
    <w:rsid w:val="00B64944"/>
    <w:rsid w:val="00B86C4F"/>
    <w:rsid w:val="00B9008D"/>
    <w:rsid w:val="00BB75AC"/>
    <w:rsid w:val="00BC2B79"/>
    <w:rsid w:val="00BD583D"/>
    <w:rsid w:val="00BE365A"/>
    <w:rsid w:val="00C151D7"/>
    <w:rsid w:val="00C26C61"/>
    <w:rsid w:val="00C32983"/>
    <w:rsid w:val="00C3365F"/>
    <w:rsid w:val="00C42DE4"/>
    <w:rsid w:val="00C4544D"/>
    <w:rsid w:val="00C56D57"/>
    <w:rsid w:val="00C670F9"/>
    <w:rsid w:val="00C73FBF"/>
    <w:rsid w:val="00C759C4"/>
    <w:rsid w:val="00C80BE9"/>
    <w:rsid w:val="00C84701"/>
    <w:rsid w:val="00C9005C"/>
    <w:rsid w:val="00C92E0C"/>
    <w:rsid w:val="00C972D3"/>
    <w:rsid w:val="00C97A92"/>
    <w:rsid w:val="00CB0490"/>
    <w:rsid w:val="00CB0A7C"/>
    <w:rsid w:val="00CB3154"/>
    <w:rsid w:val="00CC1981"/>
    <w:rsid w:val="00CD0628"/>
    <w:rsid w:val="00CD0E5F"/>
    <w:rsid w:val="00CD20B4"/>
    <w:rsid w:val="00CD2AE8"/>
    <w:rsid w:val="00CD7278"/>
    <w:rsid w:val="00CE1133"/>
    <w:rsid w:val="00CE7C9B"/>
    <w:rsid w:val="00D1069C"/>
    <w:rsid w:val="00D14388"/>
    <w:rsid w:val="00D16F7B"/>
    <w:rsid w:val="00D32F03"/>
    <w:rsid w:val="00D404F1"/>
    <w:rsid w:val="00D41E09"/>
    <w:rsid w:val="00D44C37"/>
    <w:rsid w:val="00D652C6"/>
    <w:rsid w:val="00D7788E"/>
    <w:rsid w:val="00D80FAA"/>
    <w:rsid w:val="00D82BCA"/>
    <w:rsid w:val="00D87BFD"/>
    <w:rsid w:val="00D933DC"/>
    <w:rsid w:val="00DA52CF"/>
    <w:rsid w:val="00DC0874"/>
    <w:rsid w:val="00DC0DA4"/>
    <w:rsid w:val="00DD4C0E"/>
    <w:rsid w:val="00DE53DD"/>
    <w:rsid w:val="00DE5767"/>
    <w:rsid w:val="00DF02FA"/>
    <w:rsid w:val="00DF25CA"/>
    <w:rsid w:val="00DF4039"/>
    <w:rsid w:val="00E01913"/>
    <w:rsid w:val="00E0220C"/>
    <w:rsid w:val="00E3162F"/>
    <w:rsid w:val="00E351F3"/>
    <w:rsid w:val="00E43037"/>
    <w:rsid w:val="00E47D33"/>
    <w:rsid w:val="00E55418"/>
    <w:rsid w:val="00E5558A"/>
    <w:rsid w:val="00E57238"/>
    <w:rsid w:val="00E65CA1"/>
    <w:rsid w:val="00E828BA"/>
    <w:rsid w:val="00E92312"/>
    <w:rsid w:val="00E9722D"/>
    <w:rsid w:val="00EA3C1B"/>
    <w:rsid w:val="00EA4C1C"/>
    <w:rsid w:val="00EB0F4E"/>
    <w:rsid w:val="00EB5E4F"/>
    <w:rsid w:val="00EC7B3F"/>
    <w:rsid w:val="00ED1FD5"/>
    <w:rsid w:val="00EE0A01"/>
    <w:rsid w:val="00EE6B12"/>
    <w:rsid w:val="00EE6CAE"/>
    <w:rsid w:val="00EF0EDF"/>
    <w:rsid w:val="00EF2D22"/>
    <w:rsid w:val="00F12C3E"/>
    <w:rsid w:val="00F247B5"/>
    <w:rsid w:val="00F267D3"/>
    <w:rsid w:val="00F323C8"/>
    <w:rsid w:val="00F46928"/>
    <w:rsid w:val="00F5351A"/>
    <w:rsid w:val="00F5423E"/>
    <w:rsid w:val="00F625AC"/>
    <w:rsid w:val="00F74D6B"/>
    <w:rsid w:val="00F82AE7"/>
    <w:rsid w:val="00F87635"/>
    <w:rsid w:val="00F9023B"/>
    <w:rsid w:val="00F90B8A"/>
    <w:rsid w:val="00FB3025"/>
    <w:rsid w:val="00FB5621"/>
    <w:rsid w:val="00FC263F"/>
    <w:rsid w:val="00FC4707"/>
    <w:rsid w:val="00FD6DA7"/>
    <w:rsid w:val="00FF0199"/>
    <w:rsid w:val="00FF14BE"/>
    <w:rsid w:val="00FF3D3E"/>
    <w:rsid w:val="00FF5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CA1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632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cs="Times New Roman"/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rsid w:val="00974A3B"/>
    <w:rPr>
      <w:rFonts w:cs="Times New Roman"/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rsid w:val="00455926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cs="Times New Roman"/>
      <w:sz w:val="2"/>
    </w:rPr>
  </w:style>
  <w:style w:type="table" w:styleId="TableGrid">
    <w:name w:val="Table Grid"/>
    <w:basedOn w:val="TableNormal"/>
    <w:uiPriority w:val="99"/>
    <w:rsid w:val="00F12C3E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F1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F18B6"/>
    <w:rPr>
      <w:rFonts w:cs="Times New Roman"/>
      <w:kern w:val="2"/>
      <w:sz w:val="18"/>
    </w:rPr>
  </w:style>
  <w:style w:type="paragraph" w:styleId="Footer">
    <w:name w:val="footer"/>
    <w:basedOn w:val="Normal"/>
    <w:link w:val="FooterChar"/>
    <w:uiPriority w:val="99"/>
    <w:rsid w:val="000F1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F18B6"/>
    <w:rPr>
      <w:rFonts w:cs="Times New Roman"/>
      <w:kern w:val="2"/>
      <w:sz w:val="18"/>
    </w:rPr>
  </w:style>
  <w:style w:type="paragraph" w:styleId="NormalWeb">
    <w:name w:val="Normal (Web)"/>
    <w:basedOn w:val="Normal"/>
    <w:uiPriority w:val="99"/>
    <w:rsid w:val="005358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98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214</Words>
  <Characters>1221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mcy</dc:creator>
  <cp:keywords/>
  <dc:description/>
  <cp:lastModifiedBy>Admin</cp:lastModifiedBy>
  <cp:revision>6</cp:revision>
  <dcterms:created xsi:type="dcterms:W3CDTF">2019-03-28T04:51:00Z</dcterms:created>
  <dcterms:modified xsi:type="dcterms:W3CDTF">2019-04-27T05:39:00Z</dcterms:modified>
</cp:coreProperties>
</file>